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310AE" w14:textId="6F662061" w:rsidR="00A340F2" w:rsidRDefault="001F7D8A" w:rsidP="002F54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EF550CF" wp14:editId="19C211A2">
            <wp:simplePos x="0" y="0"/>
            <wp:positionH relativeFrom="column">
              <wp:posOffset>6290310</wp:posOffset>
            </wp:positionH>
            <wp:positionV relativeFrom="page">
              <wp:align>top</wp:align>
            </wp:positionV>
            <wp:extent cx="760095" cy="774700"/>
            <wp:effectExtent l="0" t="0" r="0" b="6350"/>
            <wp:wrapThrough wrapText="bothSides">
              <wp:wrapPolygon edited="0">
                <wp:start x="4331" y="3187"/>
                <wp:lineTo x="1083" y="11154"/>
                <wp:lineTo x="2165" y="20715"/>
                <wp:lineTo x="5955" y="21246"/>
                <wp:lineTo x="18947" y="21246"/>
                <wp:lineTo x="19489" y="16466"/>
                <wp:lineTo x="16241" y="12748"/>
                <wp:lineTo x="20030" y="11685"/>
                <wp:lineTo x="20030" y="8498"/>
                <wp:lineTo x="15699" y="3187"/>
                <wp:lineTo x="4331" y="3187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/>
                    <a:srcRect b="13908"/>
                    <a:stretch/>
                  </pic:blipFill>
                  <pic:spPr bwMode="auto">
                    <a:xfrm>
                      <a:off x="0" y="0"/>
                      <a:ext cx="760095" cy="77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4BF3F695" w14:textId="31312563" w:rsidR="001F7D8A" w:rsidRDefault="001F7D8A" w:rsidP="002F5404">
      <w:pPr>
        <w:rPr>
          <w:noProof/>
        </w:rPr>
      </w:pPr>
    </w:p>
    <w:p w14:paraId="45740FB8" w14:textId="108BEDFF" w:rsidR="001F7D8A" w:rsidRDefault="001F7D8A" w:rsidP="002F5404">
      <w:pPr>
        <w:rPr>
          <w:noProof/>
        </w:rPr>
      </w:pPr>
    </w:p>
    <w:p w14:paraId="6336158B" w14:textId="0FD07F96" w:rsidR="001F7D8A" w:rsidRDefault="001F7D8A" w:rsidP="002F5404">
      <w:pPr>
        <w:rPr>
          <w:noProof/>
        </w:rPr>
      </w:pPr>
    </w:p>
    <w:p w14:paraId="4CBB4A00" w14:textId="56C66D96" w:rsidR="00511DEF" w:rsidRDefault="00511DEF" w:rsidP="002F5404">
      <w:pPr>
        <w:rPr>
          <w:noProof/>
        </w:rPr>
      </w:pPr>
    </w:p>
    <w:p w14:paraId="1566F3DA" w14:textId="29A5BC4D" w:rsidR="00511DEF" w:rsidRDefault="00511DEF" w:rsidP="002F5404">
      <w:pPr>
        <w:rPr>
          <w:noProof/>
        </w:rPr>
      </w:pPr>
    </w:p>
    <w:p w14:paraId="5635A219" w14:textId="629887E6" w:rsidR="00511DEF" w:rsidRDefault="00511DEF" w:rsidP="002F5404">
      <w:pPr>
        <w:rPr>
          <w:noProof/>
        </w:rPr>
      </w:pPr>
    </w:p>
    <w:p w14:paraId="10A27533" w14:textId="4376D58E" w:rsidR="00511DEF" w:rsidRDefault="00511DEF" w:rsidP="002F5404">
      <w:pPr>
        <w:rPr>
          <w:noProof/>
        </w:rPr>
      </w:pPr>
    </w:p>
    <w:p w14:paraId="40EB92FC" w14:textId="68C4039D" w:rsidR="00511DEF" w:rsidRDefault="007D5C26" w:rsidP="007D5C26">
      <w:pPr>
        <w:tabs>
          <w:tab w:val="left" w:pos="3373"/>
        </w:tabs>
        <w:rPr>
          <w:noProof/>
        </w:rPr>
      </w:pPr>
      <w:r>
        <w:rPr>
          <w:noProof/>
        </w:rPr>
        <w:tab/>
      </w:r>
    </w:p>
    <w:p w14:paraId="5124D74B" w14:textId="0D642C8B" w:rsidR="00511DEF" w:rsidRDefault="00511DEF" w:rsidP="002F5404">
      <w:pPr>
        <w:rPr>
          <w:noProof/>
        </w:rPr>
      </w:pPr>
    </w:p>
    <w:p w14:paraId="570D913C" w14:textId="3E89823D" w:rsidR="00511DEF" w:rsidRDefault="00511DEF" w:rsidP="00EC7D09">
      <w:pPr>
        <w:rPr>
          <w:noProof/>
        </w:rPr>
      </w:pPr>
    </w:p>
    <w:p w14:paraId="3C563707" w14:textId="1048E9CD" w:rsidR="00511DEF" w:rsidRDefault="00511DEF" w:rsidP="002F5404">
      <w:pPr>
        <w:rPr>
          <w:noProof/>
        </w:rPr>
      </w:pPr>
    </w:p>
    <w:p w14:paraId="583E287A" w14:textId="7484C803" w:rsidR="00511DEF" w:rsidRDefault="00511DEF" w:rsidP="002F5404">
      <w:pPr>
        <w:rPr>
          <w:noProof/>
        </w:rPr>
      </w:pPr>
    </w:p>
    <w:p w14:paraId="24FA13F3" w14:textId="28DC2AAB" w:rsidR="00511DEF" w:rsidRDefault="00511DEF" w:rsidP="002F5404">
      <w:pPr>
        <w:rPr>
          <w:noProof/>
        </w:rPr>
      </w:pPr>
    </w:p>
    <w:p w14:paraId="215DB059" w14:textId="22431216" w:rsidR="00511DEF" w:rsidRDefault="00511DEF" w:rsidP="002F5404">
      <w:pPr>
        <w:rPr>
          <w:noProof/>
        </w:rPr>
      </w:pPr>
    </w:p>
    <w:p w14:paraId="0219A1F9" w14:textId="2C6787FA" w:rsidR="00511DEF" w:rsidRDefault="00511DEF" w:rsidP="002F5404">
      <w:pPr>
        <w:rPr>
          <w:noProof/>
        </w:rPr>
      </w:pPr>
    </w:p>
    <w:p w14:paraId="1AD85658" w14:textId="78753440" w:rsidR="00511DEF" w:rsidRDefault="00511DEF" w:rsidP="002F5404">
      <w:pPr>
        <w:rPr>
          <w:noProof/>
        </w:rPr>
      </w:pPr>
    </w:p>
    <w:p w14:paraId="436263A0" w14:textId="4E14A7C7" w:rsidR="00511DEF" w:rsidRDefault="00511DEF" w:rsidP="00511DEF">
      <w:pPr>
        <w:jc w:val="center"/>
        <w:rPr>
          <w:noProof/>
        </w:rPr>
      </w:pPr>
      <w:r>
        <w:rPr>
          <w:rFonts w:asciiTheme="minorBidi" w:hAnsiTheme="minorBidi"/>
          <w:b/>
          <w:noProof/>
          <w:sz w:val="24"/>
          <w:szCs w:val="24"/>
        </w:rPr>
        <w:drawing>
          <wp:inline distT="0" distB="0" distL="0" distR="0" wp14:anchorId="097568E5" wp14:editId="437A8A7A">
            <wp:extent cx="3500628" cy="1515712"/>
            <wp:effectExtent l="0" t="0" r="508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/>
                    <a:srcRect t="41267" b="31538"/>
                    <a:stretch/>
                  </pic:blipFill>
                  <pic:spPr bwMode="auto">
                    <a:xfrm>
                      <a:off x="0" y="0"/>
                      <a:ext cx="3538451" cy="1532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37597" w14:textId="1DA30E47" w:rsidR="00511DEF" w:rsidRDefault="00511DEF" w:rsidP="002F5404">
      <w:pPr>
        <w:rPr>
          <w:noProof/>
        </w:rPr>
      </w:pPr>
    </w:p>
    <w:p w14:paraId="13678D44" w14:textId="06A32A85" w:rsidR="00511DEF" w:rsidRDefault="00511DEF" w:rsidP="002F5404">
      <w:pPr>
        <w:rPr>
          <w:noProof/>
        </w:rPr>
      </w:pPr>
    </w:p>
    <w:p w14:paraId="3CA2E85D" w14:textId="50B90C87" w:rsidR="00511DEF" w:rsidRDefault="00511DEF" w:rsidP="002F5404">
      <w:pPr>
        <w:rPr>
          <w:noProof/>
        </w:rPr>
      </w:pPr>
    </w:p>
    <w:p w14:paraId="75B0BE3C" w14:textId="77777777" w:rsidR="00511DEF" w:rsidRDefault="00511DEF" w:rsidP="002F5404">
      <w:pPr>
        <w:rPr>
          <w:noProof/>
        </w:rPr>
      </w:pPr>
    </w:p>
    <w:p w14:paraId="6B2F754E" w14:textId="77777777" w:rsidR="001F7D8A" w:rsidRPr="001F7D8A" w:rsidRDefault="001F7D8A" w:rsidP="001F7D8A">
      <w:pPr>
        <w:jc w:val="center"/>
        <w:rPr>
          <w:rStyle w:val="Emphasis"/>
          <w:rFonts w:asciiTheme="majorBidi" w:hAnsiTheme="majorBidi" w:cstheme="majorBidi"/>
          <w:b/>
          <w:sz w:val="52"/>
          <w:szCs w:val="52"/>
        </w:rPr>
      </w:pPr>
      <w:r w:rsidRPr="001F7D8A">
        <w:rPr>
          <w:rStyle w:val="Emphasis"/>
          <w:rFonts w:asciiTheme="majorBidi" w:hAnsiTheme="majorBidi" w:cstheme="majorBidi"/>
          <w:b/>
          <w:sz w:val="52"/>
          <w:szCs w:val="52"/>
        </w:rPr>
        <w:t xml:space="preserve">Software Engineering </w:t>
      </w:r>
    </w:p>
    <w:p w14:paraId="16B43271" w14:textId="7F1D25AA" w:rsidR="001F7D8A" w:rsidRPr="001F7D8A" w:rsidRDefault="001F7D8A" w:rsidP="001F7D8A">
      <w:pPr>
        <w:jc w:val="center"/>
        <w:rPr>
          <w:rStyle w:val="Emphasis"/>
          <w:rFonts w:asciiTheme="majorBidi" w:hAnsiTheme="majorBidi" w:cstheme="majorBidi"/>
          <w:b/>
          <w:sz w:val="52"/>
          <w:szCs w:val="52"/>
          <w:rtl/>
        </w:rPr>
      </w:pPr>
      <w:r w:rsidRPr="001F7D8A">
        <w:rPr>
          <w:rStyle w:val="Emphasis"/>
          <w:rFonts w:asciiTheme="majorBidi" w:hAnsiTheme="majorBidi" w:cstheme="majorBidi"/>
          <w:b/>
          <w:sz w:val="52"/>
          <w:szCs w:val="52"/>
        </w:rPr>
        <w:t>Software Requirements Specification</w:t>
      </w:r>
    </w:p>
    <w:p w14:paraId="5D710490" w14:textId="05961A64" w:rsidR="00AC6557" w:rsidRDefault="001F7D8A" w:rsidP="00AC6557">
      <w:pPr>
        <w:jc w:val="center"/>
        <w:rPr>
          <w:rStyle w:val="Emphasis"/>
          <w:rFonts w:asciiTheme="majorBidi" w:hAnsiTheme="majorBidi" w:cstheme="majorBidi"/>
          <w:b/>
          <w:sz w:val="52"/>
          <w:szCs w:val="52"/>
        </w:rPr>
      </w:pPr>
      <w:r w:rsidRPr="001F7D8A">
        <w:rPr>
          <w:rStyle w:val="Emphasis"/>
          <w:rFonts w:asciiTheme="majorBidi" w:hAnsiTheme="majorBidi" w:cstheme="majorBidi"/>
          <w:b/>
          <w:sz w:val="52"/>
          <w:szCs w:val="52"/>
        </w:rPr>
        <w:t>(SRS) Document</w:t>
      </w:r>
    </w:p>
    <w:p w14:paraId="6A7F1703" w14:textId="662A5114" w:rsidR="00AC6557" w:rsidRPr="00AC6557" w:rsidRDefault="00992AB5" w:rsidP="00AC6557">
      <w:pPr>
        <w:jc w:val="center"/>
        <w:rPr>
          <w:rStyle w:val="Emphasis"/>
          <w:rFonts w:asciiTheme="majorBidi" w:hAnsiTheme="majorBidi" w:cstheme="majorBidi"/>
          <w:b/>
          <w:sz w:val="22"/>
          <w:szCs w:val="22"/>
        </w:rPr>
      </w:pPr>
      <w:r>
        <w:rPr>
          <w:rStyle w:val="Emphasis"/>
          <w:rFonts w:asciiTheme="majorBidi" w:hAnsiTheme="majorBidi" w:cstheme="majorBidi"/>
          <w:b/>
          <w:sz w:val="22"/>
          <w:szCs w:val="22"/>
        </w:rPr>
        <w:t>Prepared to</w:t>
      </w:r>
      <w:r w:rsidR="00AC6557" w:rsidRPr="00AC6557">
        <w:rPr>
          <w:rStyle w:val="Emphasis"/>
          <w:rFonts w:asciiTheme="majorBidi" w:hAnsiTheme="majorBidi" w:cstheme="majorBidi"/>
          <w:b/>
          <w:sz w:val="22"/>
          <w:szCs w:val="22"/>
        </w:rPr>
        <w:t xml:space="preserve">: </w:t>
      </w:r>
      <w:proofErr w:type="spellStart"/>
      <w:proofErr w:type="gramStart"/>
      <w:r w:rsidR="00AC6557" w:rsidRPr="00AC6557">
        <w:rPr>
          <w:rStyle w:val="Emphasis"/>
          <w:rFonts w:asciiTheme="majorBidi" w:hAnsiTheme="majorBidi" w:cstheme="majorBidi"/>
          <w:b/>
          <w:sz w:val="22"/>
          <w:szCs w:val="22"/>
        </w:rPr>
        <w:t>Dr.Fahad</w:t>
      </w:r>
      <w:proofErr w:type="spellEnd"/>
      <w:proofErr w:type="gramEnd"/>
      <w:r w:rsidR="00AC6557" w:rsidRPr="00AC6557">
        <w:rPr>
          <w:rStyle w:val="Emphasis"/>
          <w:rFonts w:asciiTheme="majorBidi" w:hAnsiTheme="majorBidi" w:cstheme="majorBidi"/>
          <w:b/>
          <w:sz w:val="22"/>
          <w:szCs w:val="22"/>
        </w:rPr>
        <w:t xml:space="preserve"> </w:t>
      </w:r>
      <w:proofErr w:type="spellStart"/>
      <w:r w:rsidR="00AC6557" w:rsidRPr="00AC6557">
        <w:rPr>
          <w:rStyle w:val="Emphasis"/>
          <w:rFonts w:asciiTheme="majorBidi" w:hAnsiTheme="majorBidi" w:cstheme="majorBidi"/>
          <w:b/>
          <w:sz w:val="22"/>
          <w:szCs w:val="22"/>
        </w:rPr>
        <w:t>Alshsmmari</w:t>
      </w:r>
      <w:proofErr w:type="spellEnd"/>
      <w:r w:rsidR="00AC6557" w:rsidRPr="00AC6557">
        <w:rPr>
          <w:rStyle w:val="Emphasis"/>
          <w:rFonts w:asciiTheme="majorBidi" w:hAnsiTheme="majorBidi" w:cstheme="majorBidi"/>
          <w:b/>
          <w:sz w:val="22"/>
          <w:szCs w:val="22"/>
        </w:rPr>
        <w:t>.</w:t>
      </w:r>
    </w:p>
    <w:p w14:paraId="3A6B204C" w14:textId="6BA10A1C" w:rsidR="00AC6557" w:rsidRPr="00AC6557" w:rsidRDefault="00AC6557" w:rsidP="00AC6557">
      <w:pPr>
        <w:jc w:val="center"/>
        <w:rPr>
          <w:rStyle w:val="Emphasis"/>
          <w:rFonts w:asciiTheme="majorBidi" w:hAnsiTheme="majorBidi" w:cstheme="majorBidi"/>
          <w:b/>
          <w:sz w:val="22"/>
          <w:szCs w:val="22"/>
        </w:rPr>
      </w:pPr>
      <w:r w:rsidRPr="00AC6557">
        <w:rPr>
          <w:rStyle w:val="Emphasis"/>
          <w:rFonts w:asciiTheme="majorBidi" w:hAnsiTheme="majorBidi" w:cstheme="majorBidi"/>
          <w:b/>
          <w:sz w:val="22"/>
          <w:szCs w:val="22"/>
        </w:rPr>
        <w:t xml:space="preserve">By: Reem </w:t>
      </w:r>
      <w:proofErr w:type="spellStart"/>
      <w:r w:rsidRPr="00AC6557">
        <w:rPr>
          <w:rStyle w:val="Emphasis"/>
          <w:rFonts w:asciiTheme="majorBidi" w:hAnsiTheme="majorBidi" w:cstheme="majorBidi"/>
          <w:b/>
          <w:sz w:val="22"/>
          <w:szCs w:val="22"/>
        </w:rPr>
        <w:t>alossimi</w:t>
      </w:r>
      <w:proofErr w:type="spellEnd"/>
      <w:r w:rsidRPr="00AC6557">
        <w:rPr>
          <w:rStyle w:val="Emphasis"/>
          <w:rFonts w:asciiTheme="majorBidi" w:hAnsiTheme="majorBidi" w:cstheme="majorBidi"/>
          <w:b/>
          <w:sz w:val="22"/>
          <w:szCs w:val="22"/>
        </w:rPr>
        <w:t>.</w:t>
      </w:r>
    </w:p>
    <w:p w14:paraId="22B631B6" w14:textId="77777777" w:rsidR="00AC6557" w:rsidRPr="00AC6557" w:rsidRDefault="00AC6557" w:rsidP="00AC6557">
      <w:pPr>
        <w:jc w:val="center"/>
        <w:rPr>
          <w:rStyle w:val="Emphasis"/>
          <w:rFonts w:asciiTheme="majorBidi" w:hAnsiTheme="majorBidi" w:cstheme="majorBidi"/>
          <w:b/>
          <w:sz w:val="16"/>
          <w:szCs w:val="16"/>
        </w:rPr>
      </w:pPr>
    </w:p>
    <w:p w14:paraId="1717C2BA" w14:textId="77777777" w:rsidR="00AC6557" w:rsidRPr="00AC6557" w:rsidRDefault="00AC6557" w:rsidP="00AC6557">
      <w:pPr>
        <w:jc w:val="center"/>
        <w:rPr>
          <w:rStyle w:val="Emphasis"/>
          <w:rFonts w:asciiTheme="majorBidi" w:hAnsiTheme="majorBidi" w:cstheme="majorBidi"/>
          <w:b/>
          <w:sz w:val="16"/>
          <w:szCs w:val="16"/>
        </w:rPr>
      </w:pPr>
    </w:p>
    <w:p w14:paraId="7D784B36" w14:textId="58570763" w:rsidR="00FD5884" w:rsidRPr="001F7D8A" w:rsidRDefault="00FD5884" w:rsidP="001F7D8A">
      <w:pPr>
        <w:jc w:val="center"/>
        <w:rPr>
          <w:rFonts w:asciiTheme="majorBidi" w:hAnsiTheme="majorBidi" w:cstheme="majorBidi"/>
          <w:noProof/>
        </w:rPr>
      </w:pPr>
    </w:p>
    <w:p w14:paraId="635C794B" w14:textId="6DA62D93" w:rsidR="001F7D8A" w:rsidRDefault="001F7D8A" w:rsidP="002F5404">
      <w:pPr>
        <w:rPr>
          <w:noProof/>
        </w:rPr>
      </w:pPr>
    </w:p>
    <w:p w14:paraId="1B2F5FDC" w14:textId="037D2D5A" w:rsidR="001F7D8A" w:rsidRDefault="001F7D8A" w:rsidP="002F5404">
      <w:pPr>
        <w:rPr>
          <w:noProof/>
        </w:rPr>
      </w:pPr>
    </w:p>
    <w:p w14:paraId="74419289" w14:textId="2395FEF5" w:rsidR="001F7D8A" w:rsidRDefault="001F7D8A" w:rsidP="00511DEF">
      <w:pPr>
        <w:jc w:val="center"/>
        <w:rPr>
          <w:noProof/>
        </w:rPr>
      </w:pPr>
    </w:p>
    <w:p w14:paraId="0BC470D5" w14:textId="0A2952AE" w:rsidR="001F7D8A" w:rsidRDefault="001F7D8A" w:rsidP="002F5404">
      <w:pPr>
        <w:rPr>
          <w:noProof/>
        </w:rPr>
      </w:pPr>
    </w:p>
    <w:p w14:paraId="6E5592A2" w14:textId="63E73E3F" w:rsidR="001F7D8A" w:rsidRDefault="001F7D8A" w:rsidP="002F5404">
      <w:pPr>
        <w:rPr>
          <w:noProof/>
        </w:rPr>
      </w:pPr>
    </w:p>
    <w:p w14:paraId="394BD838" w14:textId="2DB2B450" w:rsidR="001F7D8A" w:rsidRDefault="001F7D8A" w:rsidP="002F5404">
      <w:pPr>
        <w:rPr>
          <w:noProof/>
        </w:rPr>
      </w:pPr>
    </w:p>
    <w:p w14:paraId="3BBC1DFB" w14:textId="3AD6F383" w:rsidR="001F7D8A" w:rsidRDefault="001F7D8A" w:rsidP="002F5404">
      <w:pPr>
        <w:rPr>
          <w:noProof/>
        </w:rPr>
      </w:pPr>
    </w:p>
    <w:p w14:paraId="250D1E38" w14:textId="77777777" w:rsidR="00B60F6C" w:rsidRDefault="00B60F6C" w:rsidP="00B60F6C">
      <w:pPr>
        <w:pStyle w:val="TOC1"/>
        <w:tabs>
          <w:tab w:val="right" w:leader="dot" w:pos="9345"/>
        </w:tabs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3333"/>
        <w:tblLook w:val="01E0" w:firstRow="1" w:lastRow="1" w:firstColumn="1" w:lastColumn="1" w:noHBand="0" w:noVBand="0"/>
      </w:tblPr>
      <w:tblGrid>
        <w:gridCol w:w="9571"/>
      </w:tblGrid>
      <w:tr w:rsidR="00B60F6C" w14:paraId="3D44A0DB" w14:textId="77777777" w:rsidTr="00B60F6C">
        <w:tc>
          <w:tcPr>
            <w:tcW w:w="9571" w:type="dxa"/>
            <w:shd w:val="clear" w:color="auto" w:fill="06728B"/>
          </w:tcPr>
          <w:p w14:paraId="034D0850" w14:textId="77777777" w:rsidR="00B60F6C" w:rsidRPr="00B60F6C" w:rsidRDefault="00B60F6C" w:rsidP="000E1257">
            <w:pPr>
              <w:jc w:val="center"/>
              <w:rPr>
                <w:rFonts w:asciiTheme="majorBidi" w:hAnsiTheme="majorBidi" w:cstheme="majorBidi"/>
                <w:b/>
                <w:sz w:val="36"/>
                <w:szCs w:val="36"/>
              </w:rPr>
            </w:pPr>
            <w:r w:rsidRPr="00B60F6C">
              <w:rPr>
                <w:rFonts w:asciiTheme="majorBidi" w:hAnsiTheme="majorBidi" w:cstheme="majorBidi"/>
                <w:b/>
                <w:color w:val="FFFFFF" w:themeColor="background1"/>
                <w:sz w:val="36"/>
                <w:szCs w:val="36"/>
              </w:rPr>
              <w:t>Contents</w:t>
            </w:r>
          </w:p>
        </w:tc>
      </w:tr>
    </w:tbl>
    <w:p w14:paraId="0CDBC975" w14:textId="77777777" w:rsidR="00B60F6C" w:rsidRDefault="00B60F6C" w:rsidP="00B60F6C">
      <w:pPr>
        <w:pStyle w:val="TOC1"/>
        <w:tabs>
          <w:tab w:val="right" w:leader="dot" w:pos="9345"/>
        </w:tabs>
        <w:rPr>
          <w:lang w:val="en-US"/>
        </w:rPr>
      </w:pPr>
    </w:p>
    <w:p w14:paraId="4DDA953B" w14:textId="1806D668" w:rsidR="0005442E" w:rsidRDefault="00B60F6C" w:rsidP="0005442E">
      <w:pPr>
        <w:pStyle w:val="TOC2"/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244519333" w:history="1">
        <w:r w:rsidRPr="00C836A1">
          <w:rPr>
            <w:rStyle w:val="Hyperlink"/>
            <w:noProof/>
            <w:lang w:val="en-US"/>
          </w:rPr>
          <w:t>1.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_Toc244519333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D6CD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91F053" w14:textId="4C547285" w:rsidR="0005442E" w:rsidRDefault="00000000" w:rsidP="0005442E">
      <w:pPr>
        <w:pStyle w:val="TOC3"/>
        <w:tabs>
          <w:tab w:val="right" w:leader="dot" w:pos="9345"/>
        </w:tabs>
      </w:pPr>
      <w:hyperlink w:anchor="_Toc244519339" w:history="1">
        <w:r w:rsidR="0005442E">
          <w:rPr>
            <w:rStyle w:val="Hyperlink"/>
            <w:noProof/>
            <w:lang w:val="en-US"/>
          </w:rPr>
          <w:t>1</w:t>
        </w:r>
        <w:r w:rsidR="0005442E" w:rsidRPr="00C836A1">
          <w:rPr>
            <w:rStyle w:val="Hyperlink"/>
            <w:noProof/>
            <w:lang w:val="en-US"/>
          </w:rPr>
          <w:t>.</w:t>
        </w:r>
        <w:r w:rsidR="0005442E">
          <w:rPr>
            <w:rStyle w:val="Hyperlink"/>
            <w:noProof/>
            <w:lang w:val="en-US"/>
          </w:rPr>
          <w:t>1</w:t>
        </w:r>
        <w:r w:rsidR="0005442E" w:rsidRPr="00C836A1">
          <w:rPr>
            <w:rStyle w:val="Hyperlink"/>
            <w:noProof/>
            <w:lang w:val="en-US"/>
          </w:rPr>
          <w:t xml:space="preserve"> </w:t>
        </w:r>
        <w:r w:rsidR="0005442E">
          <w:rPr>
            <w:rStyle w:val="Hyperlink"/>
            <w:noProof/>
            <w:lang w:val="en-US"/>
          </w:rPr>
          <w:t>Introduction</w:t>
        </w:r>
        <w:r w:rsidR="0005442E">
          <w:rPr>
            <w:noProof/>
            <w:webHidden/>
          </w:rPr>
          <w:tab/>
        </w:r>
        <w:r w:rsidR="0005442E">
          <w:rPr>
            <w:noProof/>
            <w:webHidden/>
            <w:lang w:val="en-US"/>
          </w:rPr>
          <w:t>3</w:t>
        </w:r>
      </w:hyperlink>
    </w:p>
    <w:p w14:paraId="293F8D67" w14:textId="4A223B1F" w:rsidR="0005442E" w:rsidRDefault="00000000" w:rsidP="0005442E">
      <w:pPr>
        <w:pStyle w:val="TOC3"/>
        <w:tabs>
          <w:tab w:val="right" w:leader="dot" w:pos="9345"/>
        </w:tabs>
      </w:pPr>
      <w:hyperlink w:anchor="_Toc244519339" w:history="1">
        <w:r w:rsidR="0005442E">
          <w:rPr>
            <w:rStyle w:val="Hyperlink"/>
            <w:noProof/>
            <w:lang w:val="en-US"/>
          </w:rPr>
          <w:t>1.2 Objective</w:t>
        </w:r>
        <w:r w:rsidR="0005442E" w:rsidRPr="00C836A1">
          <w:rPr>
            <w:rStyle w:val="Hyperlink"/>
            <w:noProof/>
            <w:lang w:val="en-US"/>
          </w:rPr>
          <w:t xml:space="preserve"> </w:t>
        </w:r>
        <w:r w:rsidR="0005442E">
          <w:rPr>
            <w:noProof/>
            <w:webHidden/>
          </w:rPr>
          <w:tab/>
        </w:r>
        <w:r w:rsidR="0005442E">
          <w:rPr>
            <w:noProof/>
            <w:webHidden/>
            <w:lang w:val="en-US"/>
          </w:rPr>
          <w:t>3</w:t>
        </w:r>
      </w:hyperlink>
    </w:p>
    <w:p w14:paraId="355466AB" w14:textId="0670873F" w:rsidR="0005442E" w:rsidRDefault="00000000" w:rsidP="0005442E">
      <w:pPr>
        <w:pStyle w:val="TOC3"/>
        <w:tabs>
          <w:tab w:val="right" w:leader="dot" w:pos="9345"/>
        </w:tabs>
      </w:pPr>
      <w:hyperlink w:anchor="_Toc244519339" w:history="1">
        <w:r w:rsidR="0005442E">
          <w:rPr>
            <w:rStyle w:val="Hyperlink"/>
            <w:noProof/>
            <w:lang w:val="en-US"/>
          </w:rPr>
          <w:t>1</w:t>
        </w:r>
        <w:r w:rsidR="0005442E" w:rsidRPr="00C836A1">
          <w:rPr>
            <w:rStyle w:val="Hyperlink"/>
            <w:noProof/>
            <w:lang w:val="en-US"/>
          </w:rPr>
          <w:t xml:space="preserve">.3 </w:t>
        </w:r>
        <w:r w:rsidR="0005442E">
          <w:rPr>
            <w:rStyle w:val="Hyperlink"/>
            <w:noProof/>
            <w:lang w:val="en-US"/>
          </w:rPr>
          <w:t>Scope of the document</w:t>
        </w:r>
        <w:r w:rsidR="0005442E">
          <w:rPr>
            <w:noProof/>
            <w:webHidden/>
          </w:rPr>
          <w:tab/>
        </w:r>
        <w:r w:rsidR="0005442E">
          <w:rPr>
            <w:noProof/>
            <w:webHidden/>
            <w:lang w:val="en-US"/>
          </w:rPr>
          <w:t>3</w:t>
        </w:r>
      </w:hyperlink>
    </w:p>
    <w:p w14:paraId="6E5348E3" w14:textId="14B6E927" w:rsidR="0005442E" w:rsidRDefault="00000000" w:rsidP="0005442E">
      <w:pPr>
        <w:pStyle w:val="TOC3"/>
        <w:tabs>
          <w:tab w:val="right" w:leader="dot" w:pos="9345"/>
        </w:tabs>
      </w:pPr>
      <w:hyperlink w:anchor="_Toc244519339" w:history="1">
        <w:r w:rsidR="0005442E">
          <w:rPr>
            <w:rStyle w:val="Hyperlink"/>
            <w:noProof/>
            <w:lang w:val="en-US"/>
          </w:rPr>
          <w:t>1</w:t>
        </w:r>
        <w:r w:rsidR="0005442E" w:rsidRPr="00C836A1">
          <w:rPr>
            <w:rStyle w:val="Hyperlink"/>
            <w:noProof/>
            <w:lang w:val="en-US"/>
          </w:rPr>
          <w:t>.</w:t>
        </w:r>
        <w:r w:rsidR="0005442E">
          <w:rPr>
            <w:rStyle w:val="Hyperlink"/>
            <w:noProof/>
            <w:lang w:val="en-US"/>
          </w:rPr>
          <w:t>4</w:t>
        </w:r>
        <w:r w:rsidR="0005442E" w:rsidRPr="00C836A1">
          <w:rPr>
            <w:rStyle w:val="Hyperlink"/>
            <w:noProof/>
            <w:lang w:val="en-US"/>
          </w:rPr>
          <w:t xml:space="preserve"> </w:t>
        </w:r>
        <w:r w:rsidR="0005442E">
          <w:rPr>
            <w:rStyle w:val="Hyperlink"/>
            <w:noProof/>
            <w:lang w:val="en-US"/>
          </w:rPr>
          <w:t>Overview</w:t>
        </w:r>
        <w:r w:rsidR="0005442E">
          <w:rPr>
            <w:noProof/>
            <w:webHidden/>
          </w:rPr>
          <w:tab/>
        </w:r>
        <w:r w:rsidR="0005442E">
          <w:rPr>
            <w:noProof/>
            <w:webHidden/>
            <w:lang w:val="en-US"/>
          </w:rPr>
          <w:t>3</w:t>
        </w:r>
      </w:hyperlink>
    </w:p>
    <w:p w14:paraId="5EBA3992" w14:textId="6710C084" w:rsidR="0005442E" w:rsidRDefault="00000000" w:rsidP="0005442E">
      <w:pPr>
        <w:pStyle w:val="TOC3"/>
        <w:tabs>
          <w:tab w:val="right" w:leader="dot" w:pos="9345"/>
        </w:tabs>
      </w:pPr>
      <w:hyperlink w:anchor="_Toc244519339" w:history="1">
        <w:r w:rsidR="0005442E">
          <w:rPr>
            <w:rStyle w:val="Hyperlink"/>
            <w:noProof/>
            <w:lang w:val="en-US"/>
          </w:rPr>
          <w:t>1.5 Business Context</w:t>
        </w:r>
        <w:r w:rsidR="0005442E">
          <w:rPr>
            <w:noProof/>
            <w:webHidden/>
          </w:rPr>
          <w:tab/>
        </w:r>
        <w:r w:rsidR="0005442E">
          <w:rPr>
            <w:noProof/>
            <w:webHidden/>
            <w:lang w:val="en-US"/>
          </w:rPr>
          <w:t>3</w:t>
        </w:r>
      </w:hyperlink>
    </w:p>
    <w:p w14:paraId="08B671FB" w14:textId="77777777" w:rsidR="00D87C6F" w:rsidRPr="00D87C6F" w:rsidRDefault="00D87C6F" w:rsidP="00D87C6F">
      <w:pPr>
        <w:rPr>
          <w:lang w:val="ru-RU" w:eastAsia="ru-RU"/>
        </w:rPr>
      </w:pPr>
    </w:p>
    <w:p w14:paraId="42F7451A" w14:textId="4EF3C995" w:rsidR="00B60F6C" w:rsidRDefault="00000000" w:rsidP="0005442E">
      <w:pPr>
        <w:pStyle w:val="TOC2"/>
      </w:pPr>
      <w:hyperlink w:anchor="_Toc244519334" w:history="1">
        <w:r w:rsidR="00B60F6C" w:rsidRPr="00C836A1">
          <w:rPr>
            <w:rStyle w:val="Hyperlink"/>
            <w:noProof/>
            <w:lang w:val="en-US"/>
          </w:rPr>
          <w:t>2. General Description</w:t>
        </w:r>
        <w:r w:rsidR="00B60F6C">
          <w:rPr>
            <w:noProof/>
            <w:webHidden/>
          </w:rPr>
          <w:tab/>
        </w:r>
        <w:r w:rsidR="00B60F6C">
          <w:rPr>
            <w:noProof/>
            <w:webHidden/>
            <w:lang w:val="en-US"/>
          </w:rPr>
          <w:t>4</w:t>
        </w:r>
      </w:hyperlink>
    </w:p>
    <w:p w14:paraId="2ADD0EDA" w14:textId="7D8F963C" w:rsidR="00C27ED0" w:rsidRPr="00C27ED0" w:rsidRDefault="00000000" w:rsidP="00C27ED0">
      <w:pPr>
        <w:pStyle w:val="TOC3"/>
        <w:tabs>
          <w:tab w:val="right" w:leader="dot" w:pos="9345"/>
        </w:tabs>
      </w:pPr>
      <w:hyperlink w:anchor="_Toc244519339" w:history="1">
        <w:r w:rsidR="0005442E">
          <w:rPr>
            <w:rStyle w:val="Hyperlink"/>
            <w:noProof/>
            <w:lang w:val="en-US"/>
          </w:rPr>
          <w:t>2</w:t>
        </w:r>
        <w:r w:rsidR="0005442E" w:rsidRPr="00C836A1">
          <w:rPr>
            <w:rStyle w:val="Hyperlink"/>
            <w:noProof/>
            <w:lang w:val="en-US"/>
          </w:rPr>
          <w:t>.</w:t>
        </w:r>
        <w:r w:rsidR="0005442E">
          <w:rPr>
            <w:rStyle w:val="Hyperlink"/>
            <w:noProof/>
            <w:lang w:val="en-US"/>
          </w:rPr>
          <w:t>1</w:t>
        </w:r>
        <w:r w:rsidR="0005442E" w:rsidRPr="00C836A1">
          <w:rPr>
            <w:rStyle w:val="Hyperlink"/>
            <w:noProof/>
            <w:lang w:val="en-US"/>
          </w:rPr>
          <w:t xml:space="preserve"> </w:t>
        </w:r>
        <w:r w:rsidR="0005442E">
          <w:rPr>
            <w:rStyle w:val="Hyperlink"/>
            <w:noProof/>
            <w:lang w:val="en-US"/>
          </w:rPr>
          <w:t>Perspective</w:t>
        </w:r>
        <w:r w:rsidR="0005442E">
          <w:rPr>
            <w:noProof/>
            <w:webHidden/>
          </w:rPr>
          <w:tab/>
        </w:r>
        <w:r w:rsidR="004E2995">
          <w:rPr>
            <w:noProof/>
            <w:webHidden/>
            <w:lang w:val="en-US"/>
          </w:rPr>
          <w:t>4</w:t>
        </w:r>
      </w:hyperlink>
    </w:p>
    <w:p w14:paraId="79894912" w14:textId="08838239" w:rsidR="0005442E" w:rsidRPr="00C27ED0" w:rsidRDefault="00000000" w:rsidP="0005442E">
      <w:pPr>
        <w:pStyle w:val="TOC3"/>
        <w:tabs>
          <w:tab w:val="right" w:leader="dot" w:pos="9345"/>
        </w:tabs>
        <w:rPr>
          <w:lang w:val="en-US"/>
        </w:rPr>
      </w:pPr>
      <w:hyperlink w:anchor="_Toc244519339" w:history="1">
        <w:r w:rsidR="0005442E">
          <w:rPr>
            <w:rStyle w:val="Hyperlink"/>
            <w:noProof/>
            <w:lang w:val="en-US"/>
          </w:rPr>
          <w:t>2</w:t>
        </w:r>
        <w:r w:rsidR="0005442E" w:rsidRPr="00C836A1">
          <w:rPr>
            <w:rStyle w:val="Hyperlink"/>
            <w:noProof/>
            <w:lang w:val="en-US"/>
          </w:rPr>
          <w:t>.</w:t>
        </w:r>
        <w:r w:rsidR="0005442E">
          <w:rPr>
            <w:rStyle w:val="Hyperlink"/>
            <w:noProof/>
            <w:lang w:val="en-US"/>
          </w:rPr>
          <w:t>2 User Charactristic</w:t>
        </w:r>
        <w:r w:rsidR="0005442E">
          <w:rPr>
            <w:noProof/>
            <w:webHidden/>
          </w:rPr>
          <w:tab/>
        </w:r>
        <w:r w:rsidR="004E2995">
          <w:rPr>
            <w:noProof/>
            <w:webHidden/>
            <w:lang w:val="en-US"/>
          </w:rPr>
          <w:t>4</w:t>
        </w:r>
      </w:hyperlink>
    </w:p>
    <w:p w14:paraId="5C76FD8A" w14:textId="2134D9A7" w:rsidR="00C27ED0" w:rsidRDefault="00000000" w:rsidP="00C27ED0">
      <w:pPr>
        <w:pStyle w:val="TOC3"/>
        <w:tabs>
          <w:tab w:val="right" w:leader="dot" w:pos="9345"/>
        </w:tabs>
      </w:pPr>
      <w:hyperlink w:anchor="_Toc244519339" w:history="1">
        <w:r w:rsidR="00C27ED0">
          <w:rPr>
            <w:rStyle w:val="Hyperlink"/>
            <w:noProof/>
            <w:lang w:val="en-US"/>
          </w:rPr>
          <w:t>2</w:t>
        </w:r>
        <w:r w:rsidR="00C27ED0" w:rsidRPr="00C836A1">
          <w:rPr>
            <w:rStyle w:val="Hyperlink"/>
            <w:noProof/>
            <w:lang w:val="en-US"/>
          </w:rPr>
          <w:t>.</w:t>
        </w:r>
        <w:r w:rsidR="00C27ED0">
          <w:rPr>
            <w:rStyle w:val="Hyperlink"/>
            <w:noProof/>
            <w:lang w:val="en-US"/>
          </w:rPr>
          <w:t>3</w:t>
        </w:r>
        <w:r w:rsidR="00C27ED0" w:rsidRPr="00C836A1">
          <w:rPr>
            <w:rStyle w:val="Hyperlink"/>
            <w:noProof/>
            <w:lang w:val="en-US"/>
          </w:rPr>
          <w:t xml:space="preserve"> </w:t>
        </w:r>
        <w:r w:rsidR="00C27ED0">
          <w:rPr>
            <w:rStyle w:val="Hyperlink"/>
            <w:noProof/>
            <w:lang w:val="en-US"/>
          </w:rPr>
          <w:t>General Constrints</w:t>
        </w:r>
        <w:r w:rsidR="00C27ED0">
          <w:rPr>
            <w:noProof/>
            <w:webHidden/>
          </w:rPr>
          <w:tab/>
        </w:r>
        <w:r w:rsidR="00C27ED0">
          <w:rPr>
            <w:noProof/>
            <w:webHidden/>
            <w:lang w:val="en-US"/>
          </w:rPr>
          <w:t>4</w:t>
        </w:r>
      </w:hyperlink>
    </w:p>
    <w:p w14:paraId="38277317" w14:textId="5A3F5E7B" w:rsidR="00C27ED0" w:rsidRDefault="00000000" w:rsidP="00C27ED0">
      <w:pPr>
        <w:pStyle w:val="TOC3"/>
        <w:tabs>
          <w:tab w:val="right" w:leader="dot" w:pos="9345"/>
        </w:tabs>
      </w:pPr>
      <w:hyperlink w:anchor="_Toc244519339" w:history="1">
        <w:r w:rsidR="00C27ED0">
          <w:rPr>
            <w:rStyle w:val="Hyperlink"/>
            <w:noProof/>
            <w:lang w:val="en-US"/>
          </w:rPr>
          <w:t>2</w:t>
        </w:r>
        <w:r w:rsidR="00C27ED0" w:rsidRPr="00C836A1">
          <w:rPr>
            <w:rStyle w:val="Hyperlink"/>
            <w:noProof/>
            <w:lang w:val="en-US"/>
          </w:rPr>
          <w:t>.</w:t>
        </w:r>
        <w:r w:rsidR="00C27ED0">
          <w:rPr>
            <w:rStyle w:val="Hyperlink"/>
            <w:noProof/>
            <w:lang w:val="en-US"/>
          </w:rPr>
          <w:t>4</w:t>
        </w:r>
        <w:r w:rsidR="00C27ED0" w:rsidRPr="00C836A1">
          <w:rPr>
            <w:rStyle w:val="Hyperlink"/>
            <w:noProof/>
            <w:lang w:val="en-US"/>
          </w:rPr>
          <w:t xml:space="preserve"> </w:t>
        </w:r>
        <w:r w:rsidR="00C27ED0">
          <w:rPr>
            <w:rStyle w:val="Hyperlink"/>
            <w:noProof/>
            <w:lang w:val="en-US"/>
          </w:rPr>
          <w:t>Assumptions and Dependencies</w:t>
        </w:r>
        <w:r w:rsidR="00C27ED0">
          <w:rPr>
            <w:noProof/>
            <w:webHidden/>
          </w:rPr>
          <w:tab/>
        </w:r>
        <w:r w:rsidR="00C27ED0">
          <w:rPr>
            <w:noProof/>
            <w:webHidden/>
            <w:lang w:val="en-US"/>
          </w:rPr>
          <w:t>4</w:t>
        </w:r>
      </w:hyperlink>
    </w:p>
    <w:p w14:paraId="4C188CA5" w14:textId="77777777" w:rsidR="00D87C6F" w:rsidRPr="00D87C6F" w:rsidRDefault="00D87C6F" w:rsidP="00D87C6F">
      <w:pPr>
        <w:rPr>
          <w:lang w:val="ru-RU" w:eastAsia="ru-RU"/>
        </w:rPr>
      </w:pPr>
    </w:p>
    <w:p w14:paraId="2322BBC2" w14:textId="7D3BE134" w:rsidR="00B60F6C" w:rsidRDefault="00000000" w:rsidP="0005442E">
      <w:pPr>
        <w:pStyle w:val="TOC2"/>
      </w:pPr>
      <w:hyperlink w:anchor="_Toc244519335" w:history="1">
        <w:r w:rsidR="00B60F6C" w:rsidRPr="00C836A1">
          <w:rPr>
            <w:rStyle w:val="Hyperlink"/>
            <w:noProof/>
            <w:lang w:val="en-US"/>
          </w:rPr>
          <w:t>3. Functional Requirements</w:t>
        </w:r>
        <w:r w:rsidR="00B60F6C">
          <w:rPr>
            <w:noProof/>
            <w:webHidden/>
          </w:rPr>
          <w:tab/>
        </w:r>
        <w:r w:rsidR="004E2995">
          <w:rPr>
            <w:noProof/>
            <w:webHidden/>
            <w:lang w:val="en-US"/>
          </w:rPr>
          <w:t>5</w:t>
        </w:r>
      </w:hyperlink>
    </w:p>
    <w:p w14:paraId="74BC3CFE" w14:textId="64D8685C" w:rsidR="0005442E" w:rsidRDefault="00000000" w:rsidP="0005442E">
      <w:pPr>
        <w:pStyle w:val="TOC3"/>
        <w:tabs>
          <w:tab w:val="right" w:leader="dot" w:pos="9345"/>
        </w:tabs>
      </w:pPr>
      <w:hyperlink w:anchor="_Toc244519339" w:history="1">
        <w:r w:rsidR="0005442E">
          <w:rPr>
            <w:rStyle w:val="Hyperlink"/>
            <w:noProof/>
            <w:lang w:val="en-US"/>
          </w:rPr>
          <w:t>3</w:t>
        </w:r>
        <w:r w:rsidR="0005442E" w:rsidRPr="00C836A1">
          <w:rPr>
            <w:rStyle w:val="Hyperlink"/>
            <w:noProof/>
            <w:lang w:val="en-US"/>
          </w:rPr>
          <w:t>.</w:t>
        </w:r>
        <w:r w:rsidR="0005442E">
          <w:rPr>
            <w:rStyle w:val="Hyperlink"/>
            <w:noProof/>
            <w:lang w:val="en-US"/>
          </w:rPr>
          <w:t>1</w:t>
        </w:r>
        <w:r w:rsidR="0005442E" w:rsidRPr="00C836A1">
          <w:rPr>
            <w:rStyle w:val="Hyperlink"/>
            <w:noProof/>
            <w:lang w:val="en-US"/>
          </w:rPr>
          <w:t xml:space="preserve"> </w:t>
        </w:r>
        <w:r w:rsidR="0005442E">
          <w:rPr>
            <w:rStyle w:val="Hyperlink"/>
            <w:noProof/>
            <w:lang w:val="en-US"/>
          </w:rPr>
          <w:t>System features</w:t>
        </w:r>
        <w:r w:rsidR="0005442E">
          <w:rPr>
            <w:noProof/>
            <w:webHidden/>
          </w:rPr>
          <w:tab/>
        </w:r>
        <w:r w:rsidR="004E2995">
          <w:rPr>
            <w:noProof/>
            <w:webHidden/>
            <w:lang w:val="en-US"/>
          </w:rPr>
          <w:t>5</w:t>
        </w:r>
      </w:hyperlink>
    </w:p>
    <w:p w14:paraId="5D288A21" w14:textId="77777777" w:rsidR="00D87C6F" w:rsidRPr="00D87C6F" w:rsidRDefault="00D87C6F" w:rsidP="00D87C6F">
      <w:pPr>
        <w:rPr>
          <w:lang w:val="ru-RU" w:eastAsia="ru-RU"/>
        </w:rPr>
      </w:pPr>
    </w:p>
    <w:p w14:paraId="65B8D8D5" w14:textId="5CF61893" w:rsidR="00B60F6C" w:rsidRDefault="00000000" w:rsidP="0005442E">
      <w:pPr>
        <w:pStyle w:val="TOC2"/>
      </w:pPr>
      <w:hyperlink w:anchor="_Toc244519341" w:history="1">
        <w:r w:rsidR="004E2995">
          <w:rPr>
            <w:rStyle w:val="Hyperlink"/>
            <w:noProof/>
            <w:lang w:val="en-US"/>
          </w:rPr>
          <w:t>4</w:t>
        </w:r>
        <w:r w:rsidR="00B60F6C" w:rsidRPr="00C836A1">
          <w:rPr>
            <w:rStyle w:val="Hyperlink"/>
            <w:noProof/>
            <w:lang w:val="en-US"/>
          </w:rPr>
          <w:t xml:space="preserve">. </w:t>
        </w:r>
        <w:r w:rsidR="004E2995">
          <w:rPr>
            <w:rStyle w:val="Hyperlink"/>
            <w:noProof/>
            <w:lang w:val="en-US"/>
          </w:rPr>
          <w:t>Non-functional</w:t>
        </w:r>
        <w:r w:rsidR="00B60F6C" w:rsidRPr="00C836A1">
          <w:rPr>
            <w:rStyle w:val="Hyperlink"/>
            <w:noProof/>
            <w:lang w:val="en-US"/>
          </w:rPr>
          <w:t xml:space="preserve"> Requirements</w:t>
        </w:r>
        <w:r w:rsidR="00B60F6C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6</w:t>
        </w:r>
      </w:hyperlink>
    </w:p>
    <w:p w14:paraId="5E3B83D6" w14:textId="3A2F84A7" w:rsidR="004E2995" w:rsidRPr="004E2995" w:rsidRDefault="00000000" w:rsidP="004E2995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39" w:history="1">
        <w:r w:rsidR="004E2995" w:rsidRPr="00C836A1">
          <w:rPr>
            <w:rStyle w:val="Hyperlink"/>
            <w:noProof/>
            <w:lang w:val="en-US"/>
          </w:rPr>
          <w:t>4.</w:t>
        </w:r>
        <w:r w:rsidR="004E2995">
          <w:rPr>
            <w:rStyle w:val="Hyperlink"/>
            <w:noProof/>
            <w:lang w:val="en-US"/>
          </w:rPr>
          <w:t>1</w:t>
        </w:r>
        <w:r w:rsidR="004E2995" w:rsidRPr="00C836A1">
          <w:rPr>
            <w:rStyle w:val="Hyperlink"/>
            <w:noProof/>
            <w:lang w:val="en-US"/>
          </w:rPr>
          <w:t xml:space="preserve"> </w:t>
        </w:r>
        <w:r w:rsidR="004E2995">
          <w:rPr>
            <w:rStyle w:val="Hyperlink"/>
            <w:noProof/>
            <w:lang w:val="en-US"/>
          </w:rPr>
          <w:t>Performance</w:t>
        </w:r>
        <w:r w:rsidR="004E2995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6</w:t>
        </w:r>
      </w:hyperlink>
    </w:p>
    <w:p w14:paraId="20E21478" w14:textId="546A0D7A" w:rsidR="00B60F6C" w:rsidRDefault="00000000" w:rsidP="00B60F6C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3" w:history="1">
        <w:r w:rsidR="004E2995">
          <w:rPr>
            <w:rStyle w:val="Hyperlink"/>
            <w:noProof/>
            <w:lang w:val="en-US"/>
          </w:rPr>
          <w:t>4</w:t>
        </w:r>
        <w:r w:rsidR="00B60F6C" w:rsidRPr="00C836A1">
          <w:rPr>
            <w:rStyle w:val="Hyperlink"/>
            <w:noProof/>
            <w:lang w:val="en-US"/>
          </w:rPr>
          <w:t>.</w:t>
        </w:r>
        <w:r w:rsidR="004E2995">
          <w:rPr>
            <w:rStyle w:val="Hyperlink"/>
            <w:noProof/>
            <w:lang w:val="en-US"/>
          </w:rPr>
          <w:t>2</w:t>
        </w:r>
        <w:r w:rsidR="00B60F6C" w:rsidRPr="00C836A1">
          <w:rPr>
            <w:rStyle w:val="Hyperlink"/>
            <w:noProof/>
            <w:lang w:val="en-US"/>
          </w:rPr>
          <w:t xml:space="preserve"> Security</w:t>
        </w:r>
        <w:r w:rsidR="00B60F6C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6</w:t>
        </w:r>
      </w:hyperlink>
    </w:p>
    <w:p w14:paraId="2D2F2047" w14:textId="04DDB8DE" w:rsidR="00B60F6C" w:rsidRPr="009112EB" w:rsidRDefault="00000000" w:rsidP="00B60F6C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5" w:history="1">
        <w:r w:rsidR="004E2995">
          <w:rPr>
            <w:rStyle w:val="Hyperlink"/>
            <w:noProof/>
            <w:lang w:val="en-US"/>
          </w:rPr>
          <w:t>4.</w:t>
        </w:r>
        <w:r w:rsidR="00B60F6C" w:rsidRPr="00C836A1">
          <w:rPr>
            <w:rStyle w:val="Hyperlink"/>
            <w:noProof/>
            <w:lang w:val="en-US"/>
          </w:rPr>
          <w:t>3 Reliability</w:t>
        </w:r>
        <w:r w:rsidR="00B60F6C">
          <w:rPr>
            <w:noProof/>
            <w:webHidden/>
          </w:rPr>
          <w:tab/>
        </w:r>
      </w:hyperlink>
      <w:r w:rsidR="009112EB">
        <w:rPr>
          <w:lang w:val="en-US"/>
        </w:rPr>
        <w:t>6</w:t>
      </w:r>
    </w:p>
    <w:p w14:paraId="03F603B6" w14:textId="1A007C19" w:rsidR="00B60F6C" w:rsidRDefault="00000000" w:rsidP="00B60F6C">
      <w:pPr>
        <w:pStyle w:val="TOC3"/>
        <w:tabs>
          <w:tab w:val="right" w:leader="dot" w:pos="9345"/>
        </w:tabs>
        <w:rPr>
          <w:rFonts w:ascii="Calibri" w:hAnsi="Calibri"/>
          <w:noProof/>
          <w:sz w:val="22"/>
          <w:szCs w:val="22"/>
          <w:lang w:val="en-US" w:eastAsia="en-US"/>
        </w:rPr>
      </w:pPr>
      <w:hyperlink w:anchor="_Toc244519346" w:history="1">
        <w:r w:rsidR="004E2995">
          <w:rPr>
            <w:rStyle w:val="Hyperlink"/>
            <w:noProof/>
            <w:lang w:val="en-US"/>
          </w:rPr>
          <w:t>4</w:t>
        </w:r>
        <w:r w:rsidR="00B60F6C" w:rsidRPr="00C836A1">
          <w:rPr>
            <w:rStyle w:val="Hyperlink"/>
            <w:noProof/>
            <w:lang w:val="en-US"/>
          </w:rPr>
          <w:t xml:space="preserve">.4 </w:t>
        </w:r>
        <w:r w:rsidR="004E2995">
          <w:rPr>
            <w:rStyle w:val="Hyperlink"/>
            <w:noProof/>
            <w:lang w:val="en-US"/>
          </w:rPr>
          <w:t>Availability</w:t>
        </w:r>
        <w:r w:rsidR="00B60F6C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6</w:t>
        </w:r>
      </w:hyperlink>
    </w:p>
    <w:p w14:paraId="0FF90E46" w14:textId="2EFCF732" w:rsidR="00B60F6C" w:rsidRDefault="00000000" w:rsidP="00B60F6C">
      <w:pPr>
        <w:pStyle w:val="TOC3"/>
        <w:tabs>
          <w:tab w:val="right" w:leader="dot" w:pos="9345"/>
        </w:tabs>
      </w:pPr>
      <w:hyperlink w:anchor="_Toc244519347" w:history="1">
        <w:r w:rsidR="004E2995">
          <w:rPr>
            <w:rStyle w:val="Hyperlink"/>
            <w:noProof/>
            <w:lang w:val="en-US"/>
          </w:rPr>
          <w:t>4</w:t>
        </w:r>
        <w:r w:rsidR="00B60F6C" w:rsidRPr="00C836A1">
          <w:rPr>
            <w:rStyle w:val="Hyperlink"/>
            <w:noProof/>
            <w:lang w:val="en-US"/>
          </w:rPr>
          <w:t xml:space="preserve">.5 </w:t>
        </w:r>
        <w:r w:rsidR="004E2995" w:rsidRPr="004E2995">
          <w:rPr>
            <w:rStyle w:val="Hyperlink"/>
            <w:noProof/>
            <w:lang w:val="en-US"/>
          </w:rPr>
          <w:t>Maintainability</w:t>
        </w:r>
        <w:r w:rsidR="00B60F6C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6</w:t>
        </w:r>
      </w:hyperlink>
    </w:p>
    <w:p w14:paraId="6DCD9F9A" w14:textId="6329E52F" w:rsidR="004E2995" w:rsidRDefault="00000000" w:rsidP="004E2995">
      <w:pPr>
        <w:pStyle w:val="TOC3"/>
        <w:tabs>
          <w:tab w:val="right" w:leader="dot" w:pos="9345"/>
        </w:tabs>
      </w:pPr>
      <w:hyperlink w:anchor="_Toc244519347" w:history="1">
        <w:r w:rsidR="004E2995">
          <w:rPr>
            <w:rStyle w:val="Hyperlink"/>
            <w:noProof/>
            <w:lang w:val="en-US"/>
          </w:rPr>
          <w:t>4</w:t>
        </w:r>
        <w:r w:rsidR="004E2995" w:rsidRPr="00C836A1">
          <w:rPr>
            <w:rStyle w:val="Hyperlink"/>
            <w:noProof/>
            <w:lang w:val="en-US"/>
          </w:rPr>
          <w:t>.</w:t>
        </w:r>
        <w:r w:rsidR="004E2995">
          <w:rPr>
            <w:rStyle w:val="Hyperlink"/>
            <w:noProof/>
            <w:lang w:val="en-US"/>
          </w:rPr>
          <w:t>6</w:t>
        </w:r>
        <w:r w:rsidR="004E2995" w:rsidRPr="00C836A1">
          <w:rPr>
            <w:rStyle w:val="Hyperlink"/>
            <w:noProof/>
            <w:lang w:val="en-US"/>
          </w:rPr>
          <w:t xml:space="preserve"> </w:t>
        </w:r>
        <w:r w:rsidR="004E2995">
          <w:rPr>
            <w:rStyle w:val="Hyperlink"/>
            <w:noProof/>
            <w:lang w:val="en-US"/>
          </w:rPr>
          <w:t>Supportability</w:t>
        </w:r>
        <w:r w:rsidR="004E2995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6</w:t>
        </w:r>
      </w:hyperlink>
    </w:p>
    <w:p w14:paraId="05629BC6" w14:textId="774805BA" w:rsidR="004E2995" w:rsidRDefault="00000000" w:rsidP="004E2995">
      <w:pPr>
        <w:pStyle w:val="TOC3"/>
        <w:tabs>
          <w:tab w:val="right" w:leader="dot" w:pos="9345"/>
        </w:tabs>
      </w:pPr>
      <w:hyperlink w:anchor="_Toc244519347" w:history="1">
        <w:r w:rsidR="004E2995">
          <w:rPr>
            <w:rStyle w:val="Hyperlink"/>
            <w:noProof/>
            <w:lang w:val="en-US"/>
          </w:rPr>
          <w:t>4</w:t>
        </w:r>
        <w:r w:rsidR="004E2995" w:rsidRPr="00C836A1">
          <w:rPr>
            <w:rStyle w:val="Hyperlink"/>
            <w:noProof/>
            <w:lang w:val="en-US"/>
          </w:rPr>
          <w:t>.</w:t>
        </w:r>
        <w:r w:rsidR="004E2995">
          <w:rPr>
            <w:rStyle w:val="Hyperlink"/>
            <w:noProof/>
            <w:lang w:val="en-US"/>
          </w:rPr>
          <w:t>7</w:t>
        </w:r>
        <w:r w:rsidR="004E2995" w:rsidRPr="00C836A1">
          <w:rPr>
            <w:rStyle w:val="Hyperlink"/>
            <w:noProof/>
            <w:lang w:val="en-US"/>
          </w:rPr>
          <w:t xml:space="preserve"> </w:t>
        </w:r>
        <w:r w:rsidR="004E2995">
          <w:rPr>
            <w:rStyle w:val="Hyperlink"/>
            <w:noProof/>
            <w:lang w:val="en-US"/>
          </w:rPr>
          <w:t>Resource Utilization</w:t>
        </w:r>
        <w:r w:rsidR="004E2995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6</w:t>
        </w:r>
      </w:hyperlink>
    </w:p>
    <w:p w14:paraId="2110A66F" w14:textId="77777777" w:rsidR="00D87C6F" w:rsidRPr="00D87C6F" w:rsidRDefault="00D87C6F" w:rsidP="00D87C6F">
      <w:pPr>
        <w:rPr>
          <w:lang w:val="ru-RU" w:eastAsia="ru-RU"/>
        </w:rPr>
      </w:pPr>
    </w:p>
    <w:p w14:paraId="1496B95C" w14:textId="760D2F87" w:rsidR="00B5368F" w:rsidRPr="00B5368F" w:rsidRDefault="00000000" w:rsidP="00B5368F">
      <w:pPr>
        <w:pStyle w:val="TOC2"/>
      </w:pPr>
      <w:hyperlink w:anchor="_Toc244519341" w:history="1">
        <w:r w:rsidR="00B5368F">
          <w:rPr>
            <w:rStyle w:val="Hyperlink"/>
            <w:noProof/>
            <w:lang w:val="en-US"/>
          </w:rPr>
          <w:t>5</w:t>
        </w:r>
        <w:r w:rsidR="00B5368F" w:rsidRPr="00C836A1">
          <w:rPr>
            <w:rStyle w:val="Hyperlink"/>
            <w:noProof/>
            <w:lang w:val="en-US"/>
          </w:rPr>
          <w:t xml:space="preserve">. </w:t>
        </w:r>
        <w:r w:rsidR="00B5368F">
          <w:rPr>
            <w:rStyle w:val="Hyperlink"/>
            <w:noProof/>
            <w:lang w:val="en-US"/>
          </w:rPr>
          <w:t>UML Diagrams</w:t>
        </w:r>
        <w:r w:rsidR="00B5368F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7</w:t>
        </w:r>
      </w:hyperlink>
    </w:p>
    <w:p w14:paraId="50996679" w14:textId="60B2C752" w:rsidR="00B5368F" w:rsidRDefault="00000000" w:rsidP="00B5368F">
      <w:pPr>
        <w:pStyle w:val="TOC3"/>
        <w:tabs>
          <w:tab w:val="right" w:leader="dot" w:pos="9345"/>
        </w:tabs>
      </w:pPr>
      <w:hyperlink w:anchor="_Toc244519339" w:history="1">
        <w:r w:rsidR="00B5368F">
          <w:rPr>
            <w:rStyle w:val="Hyperlink"/>
            <w:noProof/>
            <w:lang w:val="en-US"/>
          </w:rPr>
          <w:t>5.1 Use case diagram</w:t>
        </w:r>
        <w:r w:rsidR="00B5368F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7</w:t>
        </w:r>
      </w:hyperlink>
    </w:p>
    <w:p w14:paraId="27FD1796" w14:textId="2D8672B5" w:rsidR="00B5368F" w:rsidRDefault="00000000" w:rsidP="00B5368F">
      <w:pPr>
        <w:pStyle w:val="TOC3"/>
        <w:tabs>
          <w:tab w:val="right" w:leader="dot" w:pos="9345"/>
        </w:tabs>
      </w:pPr>
      <w:hyperlink w:anchor="_Toc244519339" w:history="1">
        <w:r w:rsidR="00B5368F">
          <w:rPr>
            <w:rStyle w:val="Hyperlink"/>
            <w:noProof/>
            <w:lang w:val="en-US"/>
          </w:rPr>
          <w:t xml:space="preserve">5.2 </w:t>
        </w:r>
        <w:r w:rsidR="009112EB">
          <w:rPr>
            <w:rStyle w:val="Hyperlink"/>
            <w:noProof/>
            <w:lang w:val="en-US"/>
          </w:rPr>
          <w:t>E</w:t>
        </w:r>
        <w:r w:rsidR="009112EB" w:rsidRPr="009112EB">
          <w:rPr>
            <w:rStyle w:val="Hyperlink"/>
            <w:noProof/>
            <w:lang w:val="en-US"/>
          </w:rPr>
          <w:t>ntity relationship diagram</w:t>
        </w:r>
        <w:r w:rsidR="00B5368F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8</w:t>
        </w:r>
      </w:hyperlink>
    </w:p>
    <w:p w14:paraId="337E90FD" w14:textId="5ACAA9C7" w:rsidR="00B5368F" w:rsidRDefault="00000000" w:rsidP="00B5368F">
      <w:pPr>
        <w:pStyle w:val="TOC3"/>
        <w:tabs>
          <w:tab w:val="right" w:leader="dot" w:pos="9345"/>
        </w:tabs>
        <w:rPr>
          <w:noProof/>
          <w:lang w:val="en-US"/>
        </w:rPr>
      </w:pPr>
      <w:hyperlink w:anchor="_Toc244519339" w:history="1">
        <w:r w:rsidR="00B5368F">
          <w:rPr>
            <w:rStyle w:val="Hyperlink"/>
            <w:noProof/>
            <w:lang w:val="en-US"/>
          </w:rPr>
          <w:t>5.3</w:t>
        </w:r>
        <w:r w:rsidR="009112EB" w:rsidRPr="009112EB">
          <w:rPr>
            <w:rStyle w:val="Hyperlink"/>
            <w:noProof/>
            <w:lang w:val="en-US"/>
          </w:rPr>
          <w:t>Sequence diagram</w:t>
        </w:r>
        <w:r w:rsidR="00B5368F">
          <w:rPr>
            <w:noProof/>
            <w:webHidden/>
          </w:rPr>
          <w:tab/>
        </w:r>
        <w:r w:rsidR="009112EB">
          <w:rPr>
            <w:noProof/>
            <w:webHidden/>
            <w:lang w:val="en-US"/>
          </w:rPr>
          <w:t>9</w:t>
        </w:r>
      </w:hyperlink>
    </w:p>
    <w:p w14:paraId="2BE030AE" w14:textId="7A39C5C0" w:rsidR="00310A67" w:rsidRPr="00310A67" w:rsidRDefault="00000000" w:rsidP="00310A67">
      <w:pPr>
        <w:pStyle w:val="TOC3"/>
        <w:tabs>
          <w:tab w:val="right" w:leader="dot" w:pos="9345"/>
        </w:tabs>
      </w:pPr>
      <w:hyperlink w:anchor="_Toc244519339" w:history="1">
        <w:r w:rsidR="00310A67">
          <w:rPr>
            <w:rStyle w:val="Hyperlink"/>
            <w:noProof/>
            <w:lang w:val="en-US"/>
          </w:rPr>
          <w:t>5.4 Activity</w:t>
        </w:r>
        <w:r w:rsidR="00310A67" w:rsidRPr="009112EB">
          <w:rPr>
            <w:rStyle w:val="Hyperlink"/>
            <w:noProof/>
            <w:lang w:val="en-US"/>
          </w:rPr>
          <w:t xml:space="preserve"> diagram</w:t>
        </w:r>
        <w:r w:rsidR="00310A67">
          <w:rPr>
            <w:noProof/>
            <w:webHidden/>
          </w:rPr>
          <w:tab/>
        </w:r>
        <w:r w:rsidR="00310A67">
          <w:rPr>
            <w:noProof/>
            <w:webHidden/>
            <w:lang w:val="en-US"/>
          </w:rPr>
          <w:t>10</w:t>
        </w:r>
      </w:hyperlink>
    </w:p>
    <w:p w14:paraId="6E39514B" w14:textId="77777777" w:rsidR="00D87C6F" w:rsidRPr="00D87C6F" w:rsidRDefault="00D87C6F" w:rsidP="00D87C6F">
      <w:pPr>
        <w:rPr>
          <w:lang w:val="ru-RU" w:eastAsia="ru-RU"/>
        </w:rPr>
      </w:pPr>
    </w:p>
    <w:p w14:paraId="276B323D" w14:textId="62E78405" w:rsidR="00B5368F" w:rsidRPr="00B5368F" w:rsidRDefault="00000000" w:rsidP="00310A67">
      <w:pPr>
        <w:pStyle w:val="TOC2"/>
      </w:pPr>
      <w:hyperlink w:anchor="_Toc244519341" w:history="1">
        <w:r w:rsidR="00B5368F">
          <w:rPr>
            <w:rStyle w:val="Hyperlink"/>
            <w:noProof/>
            <w:lang w:val="en-US"/>
          </w:rPr>
          <w:t>6.R</w:t>
        </w:r>
        <w:r w:rsidR="00B5368F" w:rsidRPr="00B5368F">
          <w:rPr>
            <w:rStyle w:val="Hyperlink"/>
            <w:noProof/>
            <w:lang w:val="en-US"/>
          </w:rPr>
          <w:t>eferences</w:t>
        </w:r>
        <w:r w:rsidR="00B5368F">
          <w:rPr>
            <w:noProof/>
            <w:webHidden/>
          </w:rPr>
          <w:tab/>
        </w:r>
        <w:r w:rsidR="00310A67">
          <w:rPr>
            <w:noProof/>
            <w:webHidden/>
            <w:lang w:val="en-US"/>
          </w:rPr>
          <w:t>11</w:t>
        </w:r>
      </w:hyperlink>
    </w:p>
    <w:p w14:paraId="744D328E" w14:textId="77777777" w:rsidR="00B5368F" w:rsidRPr="00B5368F" w:rsidRDefault="00B5368F" w:rsidP="00B5368F">
      <w:pPr>
        <w:rPr>
          <w:lang w:val="ru-RU" w:eastAsia="ru-RU"/>
        </w:rPr>
      </w:pPr>
    </w:p>
    <w:p w14:paraId="60F0482B" w14:textId="77777777" w:rsidR="00B5368F" w:rsidRPr="00B5368F" w:rsidRDefault="00B5368F" w:rsidP="00B5368F">
      <w:pPr>
        <w:rPr>
          <w:lang w:val="ru-RU" w:eastAsia="ru-RU"/>
        </w:rPr>
      </w:pPr>
    </w:p>
    <w:p w14:paraId="6C8D577F" w14:textId="77777777" w:rsidR="004E2995" w:rsidRPr="004E2995" w:rsidRDefault="004E2995" w:rsidP="004E2995">
      <w:pPr>
        <w:rPr>
          <w:lang w:val="ru-RU" w:eastAsia="ru-RU"/>
        </w:rPr>
      </w:pPr>
    </w:p>
    <w:p w14:paraId="32CC971A" w14:textId="77777777" w:rsidR="004E2995" w:rsidRPr="004E2995" w:rsidRDefault="004E2995" w:rsidP="004E2995">
      <w:pPr>
        <w:rPr>
          <w:lang w:val="ru-RU" w:eastAsia="ru-RU"/>
        </w:rPr>
      </w:pPr>
    </w:p>
    <w:p w14:paraId="4C5F3CE6" w14:textId="4E74F698" w:rsidR="001F7D8A" w:rsidRDefault="00B60F6C" w:rsidP="00B60F6C">
      <w:r>
        <w:fldChar w:fldCharType="end"/>
      </w:r>
    </w:p>
    <w:p w14:paraId="78250F8A" w14:textId="40D217AB" w:rsidR="00B60F6C" w:rsidRDefault="00B60F6C" w:rsidP="00B60F6C"/>
    <w:p w14:paraId="56E2E2BF" w14:textId="59219B3E" w:rsidR="00B60F6C" w:rsidRDefault="00B60F6C" w:rsidP="00B60F6C"/>
    <w:p w14:paraId="794D7BE7" w14:textId="2C9739B7" w:rsidR="00B60F6C" w:rsidRDefault="00B60F6C" w:rsidP="00B60F6C"/>
    <w:p w14:paraId="408DF16E" w14:textId="2073DB89" w:rsidR="00B60F6C" w:rsidRDefault="00B60F6C" w:rsidP="00B60F6C"/>
    <w:p w14:paraId="17B9D0B1" w14:textId="4E87D970" w:rsidR="00B60F6C" w:rsidRDefault="00B60F6C" w:rsidP="00B60F6C"/>
    <w:p w14:paraId="4CAD6DEF" w14:textId="345F5845" w:rsidR="00B60F6C" w:rsidRDefault="00B60F6C" w:rsidP="00B60F6C"/>
    <w:p w14:paraId="3941B32C" w14:textId="2883645F" w:rsidR="00B60F6C" w:rsidRDefault="00B60F6C" w:rsidP="00B60F6C"/>
    <w:p w14:paraId="5618615B" w14:textId="77777777" w:rsidR="00AD5037" w:rsidRDefault="00AD5037" w:rsidP="002F5404">
      <w:pPr>
        <w:rPr>
          <w:noProof/>
        </w:rPr>
      </w:pPr>
    </w:p>
    <w:p w14:paraId="0A422A6E" w14:textId="27626B4B" w:rsidR="001F7D8A" w:rsidRDefault="001F7D8A" w:rsidP="002F5404">
      <w:pPr>
        <w:rPr>
          <w:noProof/>
        </w:rPr>
      </w:pPr>
    </w:p>
    <w:p w14:paraId="0F930CF4" w14:textId="44EBF694" w:rsidR="00AD5037" w:rsidRPr="00C64420" w:rsidRDefault="001F7D8A" w:rsidP="00AD5037">
      <w:pPr>
        <w:pStyle w:val="ListParagraph"/>
        <w:numPr>
          <w:ilvl w:val="0"/>
          <w:numId w:val="19"/>
        </w:numPr>
        <w:shd w:val="clear" w:color="auto" w:fill="06728B"/>
        <w:jc w:val="center"/>
        <w:rPr>
          <w:rFonts w:asciiTheme="majorBidi" w:hAnsiTheme="majorBidi" w:cstheme="majorBidi"/>
          <w:b/>
          <w:bCs/>
          <w:color w:val="FFFFFF" w:themeColor="background1"/>
          <w:spacing w:val="40"/>
          <w:sz w:val="36"/>
          <w:szCs w:val="36"/>
        </w:rPr>
      </w:pPr>
      <w:bookmarkStart w:id="0" w:name="_Toc244519333"/>
      <w:r w:rsidRPr="00C64420">
        <w:rPr>
          <w:rStyle w:val="Heading2Char"/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t>Introduction</w:t>
      </w:r>
      <w:bookmarkEnd w:id="0"/>
    </w:p>
    <w:p w14:paraId="1EC9CE02" w14:textId="77777777" w:rsidR="00AD5037" w:rsidRPr="00C64420" w:rsidRDefault="00AD5037" w:rsidP="00AD5037">
      <w:pPr>
        <w:spacing w:line="240" w:lineRule="auto"/>
        <w:ind w:left="360"/>
        <w:rPr>
          <w:rFonts w:asciiTheme="minorBidi" w:hAnsiTheme="minorBidi"/>
          <w:b/>
          <w:sz w:val="24"/>
          <w:szCs w:val="24"/>
        </w:rPr>
      </w:pPr>
    </w:p>
    <w:p w14:paraId="4DAB048A" w14:textId="77777777" w:rsidR="006002E4" w:rsidRDefault="001F7D8A" w:rsidP="006002E4">
      <w:pPr>
        <w:numPr>
          <w:ilvl w:val="1"/>
          <w:numId w:val="11"/>
        </w:numPr>
        <w:spacing w:line="240" w:lineRule="auto"/>
        <w:rPr>
          <w:rFonts w:asciiTheme="minorBidi" w:hAnsiTheme="minorBidi"/>
          <w:b/>
          <w:sz w:val="24"/>
          <w:szCs w:val="24"/>
        </w:rPr>
      </w:pPr>
      <w:r w:rsidRPr="00C64420">
        <w:rPr>
          <w:rFonts w:asciiTheme="minorBidi" w:hAnsiTheme="minorBidi"/>
          <w:b/>
          <w:sz w:val="24"/>
          <w:szCs w:val="24"/>
        </w:rPr>
        <w:t>Introduction</w:t>
      </w:r>
    </w:p>
    <w:p w14:paraId="036CD239" w14:textId="1BEC2743" w:rsidR="001F7D8A" w:rsidRPr="006002E4" w:rsidRDefault="001F7D8A" w:rsidP="006002E4">
      <w:pPr>
        <w:spacing w:line="240" w:lineRule="auto"/>
        <w:ind w:left="360"/>
        <w:rPr>
          <w:rFonts w:asciiTheme="minorBidi" w:hAnsiTheme="minorBidi"/>
          <w:b/>
          <w:sz w:val="24"/>
          <w:szCs w:val="24"/>
          <w:rtl/>
        </w:rPr>
      </w:pPr>
      <w:r w:rsidRPr="006002E4">
        <w:rPr>
          <w:rFonts w:asciiTheme="minorBidi" w:hAnsiTheme="minorBidi"/>
          <w:sz w:val="24"/>
          <w:szCs w:val="24"/>
        </w:rPr>
        <w:t>The purpose of this document is to define and describe the requirements of the project and to spell out the system’s functionality and its constraints.</w:t>
      </w:r>
    </w:p>
    <w:p w14:paraId="24FA00D5" w14:textId="77777777" w:rsidR="001F7D8A" w:rsidRPr="00C64420" w:rsidRDefault="001F7D8A" w:rsidP="00AD5037">
      <w:pPr>
        <w:ind w:left="720"/>
        <w:rPr>
          <w:rFonts w:asciiTheme="minorBidi" w:hAnsiTheme="minorBidi"/>
          <w:sz w:val="24"/>
          <w:szCs w:val="24"/>
        </w:rPr>
      </w:pPr>
    </w:p>
    <w:p w14:paraId="20193349" w14:textId="77777777" w:rsidR="006002E4" w:rsidRDefault="008D65BD" w:rsidP="006002E4">
      <w:pPr>
        <w:numPr>
          <w:ilvl w:val="1"/>
          <w:numId w:val="11"/>
        </w:numPr>
        <w:spacing w:line="240" w:lineRule="auto"/>
        <w:rPr>
          <w:rFonts w:asciiTheme="minorBidi" w:hAnsiTheme="minorBidi"/>
          <w:b/>
          <w:sz w:val="24"/>
          <w:szCs w:val="24"/>
        </w:rPr>
      </w:pPr>
      <w:r w:rsidRPr="00C64420">
        <w:rPr>
          <w:rFonts w:asciiTheme="minorBidi" w:hAnsiTheme="minorBidi"/>
          <w:b/>
          <w:sz w:val="24"/>
          <w:szCs w:val="24"/>
        </w:rPr>
        <w:t>Objective</w:t>
      </w:r>
    </w:p>
    <w:p w14:paraId="1D3745B0" w14:textId="034F9BD0" w:rsidR="008D65BD" w:rsidRPr="006002E4" w:rsidRDefault="008D65BD" w:rsidP="006002E4">
      <w:pPr>
        <w:spacing w:line="240" w:lineRule="auto"/>
        <w:ind w:left="360"/>
        <w:rPr>
          <w:rFonts w:asciiTheme="minorBidi" w:hAnsiTheme="minorBidi"/>
          <w:b/>
          <w:sz w:val="24"/>
          <w:szCs w:val="24"/>
        </w:rPr>
      </w:pPr>
      <w:r w:rsidRPr="006002E4">
        <w:rPr>
          <w:rFonts w:asciiTheme="minorBidi" w:hAnsiTheme="minorBidi"/>
          <w:sz w:val="24"/>
          <w:szCs w:val="24"/>
        </w:rPr>
        <w:t>The purpose of this source is to describe SAR reservation system which provides the train timing details, reservation</w:t>
      </w:r>
      <w:r w:rsidR="002D4D53" w:rsidRPr="006002E4">
        <w:rPr>
          <w:rFonts w:asciiTheme="minorBidi" w:hAnsiTheme="minorBidi"/>
          <w:sz w:val="24"/>
          <w:szCs w:val="24"/>
        </w:rPr>
        <w:t xml:space="preserve">, billing, and cancellation. </w:t>
      </w:r>
    </w:p>
    <w:p w14:paraId="41377903" w14:textId="77777777" w:rsidR="00C201DB" w:rsidRPr="00C64420" w:rsidRDefault="00C201DB" w:rsidP="00AD5037">
      <w:pPr>
        <w:pStyle w:val="ListParagraph"/>
        <w:spacing w:line="240" w:lineRule="auto"/>
        <w:ind w:left="360"/>
        <w:rPr>
          <w:rFonts w:asciiTheme="minorBidi" w:hAnsiTheme="minorBidi"/>
          <w:b/>
          <w:sz w:val="24"/>
          <w:szCs w:val="24"/>
          <w:rtl/>
        </w:rPr>
      </w:pPr>
    </w:p>
    <w:p w14:paraId="7DCCC0BC" w14:textId="53DEBDAB" w:rsidR="00C201DB" w:rsidRPr="00C64420" w:rsidRDefault="00C201DB" w:rsidP="00AD5037">
      <w:pPr>
        <w:numPr>
          <w:ilvl w:val="1"/>
          <w:numId w:val="11"/>
        </w:numPr>
        <w:rPr>
          <w:rFonts w:asciiTheme="minorBidi" w:hAnsiTheme="minorBidi"/>
          <w:b/>
          <w:sz w:val="24"/>
          <w:szCs w:val="24"/>
        </w:rPr>
      </w:pPr>
      <w:r w:rsidRPr="00C64420">
        <w:rPr>
          <w:rFonts w:asciiTheme="minorBidi" w:hAnsiTheme="minorBidi"/>
          <w:b/>
          <w:sz w:val="24"/>
          <w:szCs w:val="24"/>
        </w:rPr>
        <w:t>Scope of this Document</w:t>
      </w:r>
    </w:p>
    <w:p w14:paraId="4619D112" w14:textId="407C1FD5" w:rsidR="00C201DB" w:rsidRPr="00C64420" w:rsidRDefault="00C201DB" w:rsidP="00AD5037">
      <w:p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b/>
          <w:sz w:val="24"/>
          <w:szCs w:val="24"/>
          <w:rtl/>
        </w:rPr>
        <w:t xml:space="preserve">     </w:t>
      </w:r>
      <w:r w:rsidRPr="00C64420">
        <w:rPr>
          <w:rFonts w:asciiTheme="minorBidi" w:hAnsiTheme="minorBidi"/>
          <w:sz w:val="24"/>
          <w:szCs w:val="24"/>
        </w:rPr>
        <w:t>Software engineering students</w:t>
      </w:r>
      <w:r w:rsidR="00255FE3" w:rsidRPr="00C64420">
        <w:rPr>
          <w:rFonts w:asciiTheme="minorBidi" w:hAnsiTheme="minorBidi"/>
          <w:sz w:val="24"/>
          <w:szCs w:val="24"/>
        </w:rPr>
        <w:t>.</w:t>
      </w:r>
    </w:p>
    <w:p w14:paraId="74DE0D03" w14:textId="77777777" w:rsidR="00255FE3" w:rsidRPr="00C64420" w:rsidRDefault="00255FE3" w:rsidP="00AD5037">
      <w:pPr>
        <w:rPr>
          <w:rFonts w:asciiTheme="minorBidi" w:hAnsiTheme="minorBidi"/>
          <w:sz w:val="24"/>
          <w:szCs w:val="24"/>
        </w:rPr>
      </w:pPr>
    </w:p>
    <w:p w14:paraId="1AD90CC9" w14:textId="77777777" w:rsidR="006002E4" w:rsidRDefault="00C201DB" w:rsidP="006002E4">
      <w:pPr>
        <w:numPr>
          <w:ilvl w:val="1"/>
          <w:numId w:val="11"/>
        </w:numPr>
        <w:rPr>
          <w:rFonts w:asciiTheme="minorBidi" w:hAnsiTheme="minorBidi"/>
          <w:b/>
          <w:sz w:val="24"/>
          <w:szCs w:val="24"/>
        </w:rPr>
      </w:pPr>
      <w:r w:rsidRPr="00C64420">
        <w:rPr>
          <w:rFonts w:asciiTheme="minorBidi" w:hAnsiTheme="minorBidi"/>
          <w:b/>
          <w:sz w:val="24"/>
          <w:szCs w:val="24"/>
        </w:rPr>
        <w:t>Overview</w:t>
      </w:r>
    </w:p>
    <w:p w14:paraId="2592FF88" w14:textId="5BC7CB8F" w:rsidR="006E4F7B" w:rsidRPr="006002E4" w:rsidRDefault="006E4F7B" w:rsidP="006002E4">
      <w:pPr>
        <w:ind w:left="360"/>
        <w:rPr>
          <w:rFonts w:asciiTheme="minorBidi" w:hAnsiTheme="minorBidi"/>
          <w:b/>
          <w:sz w:val="24"/>
          <w:szCs w:val="24"/>
        </w:rPr>
      </w:pPr>
      <w:r w:rsidRPr="006002E4">
        <w:rPr>
          <w:rFonts w:asciiTheme="minorBidi" w:eastAsia="Times New Roman" w:hAnsiTheme="minorBidi"/>
          <w:color w:val="auto"/>
          <w:sz w:val="24"/>
          <w:szCs w:val="24"/>
          <w:lang w:eastAsia="en-US"/>
        </w:rPr>
        <w:t xml:space="preserve">SAR serve society and customers by delivering safe, </w:t>
      </w:r>
      <w:proofErr w:type="gramStart"/>
      <w:r w:rsidRPr="006002E4">
        <w:rPr>
          <w:rFonts w:asciiTheme="minorBidi" w:eastAsia="Times New Roman" w:hAnsiTheme="minorBidi"/>
          <w:color w:val="auto"/>
          <w:sz w:val="24"/>
          <w:szCs w:val="24"/>
          <w:lang w:eastAsia="en-US"/>
        </w:rPr>
        <w:t>sustainable</w:t>
      </w:r>
      <w:proofErr w:type="gramEnd"/>
      <w:r w:rsidRPr="006002E4">
        <w:rPr>
          <w:rFonts w:asciiTheme="minorBidi" w:eastAsia="Times New Roman" w:hAnsiTheme="minorBidi"/>
          <w:color w:val="auto"/>
          <w:sz w:val="24"/>
          <w:szCs w:val="24"/>
          <w:lang w:eastAsia="en-US"/>
        </w:rPr>
        <w:t xml:space="preserve"> and technologically advanced transport and logistics solutions, and create value for shareholders.</w:t>
      </w:r>
    </w:p>
    <w:p w14:paraId="48A8B4B5" w14:textId="77777777" w:rsidR="00C201DB" w:rsidRPr="00C64420" w:rsidRDefault="00C201DB" w:rsidP="00AD5037">
      <w:pPr>
        <w:rPr>
          <w:rFonts w:asciiTheme="minorBidi" w:hAnsiTheme="minorBidi"/>
          <w:sz w:val="24"/>
          <w:szCs w:val="24"/>
        </w:rPr>
      </w:pPr>
    </w:p>
    <w:p w14:paraId="0B29531B" w14:textId="5F51C23B" w:rsidR="00C201DB" w:rsidRPr="00C64420" w:rsidRDefault="00C201DB" w:rsidP="00AD5037">
      <w:pPr>
        <w:numPr>
          <w:ilvl w:val="1"/>
          <w:numId w:val="11"/>
        </w:numPr>
        <w:rPr>
          <w:rFonts w:asciiTheme="minorBidi" w:hAnsiTheme="minorBidi"/>
          <w:b/>
          <w:sz w:val="24"/>
          <w:szCs w:val="24"/>
        </w:rPr>
      </w:pPr>
      <w:r w:rsidRPr="00C64420">
        <w:rPr>
          <w:rFonts w:asciiTheme="minorBidi" w:hAnsiTheme="minorBidi"/>
          <w:b/>
          <w:sz w:val="24"/>
          <w:szCs w:val="24"/>
        </w:rPr>
        <w:t>Business Context</w:t>
      </w:r>
    </w:p>
    <w:p w14:paraId="28AC5BFF" w14:textId="5027DF02" w:rsidR="006E4F7B" w:rsidRPr="00C64420" w:rsidRDefault="006E4F7B" w:rsidP="00AD5037">
      <w:pPr>
        <w:pStyle w:val="ListParagraph"/>
        <w:numPr>
          <w:ilvl w:val="0"/>
          <w:numId w:val="15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Create shareholder value and reduce government dependency by becoming profitable by 2025.</w:t>
      </w:r>
    </w:p>
    <w:p w14:paraId="77520852" w14:textId="10EF8757" w:rsidR="006E4F7B" w:rsidRPr="00C64420" w:rsidRDefault="006E4F7B" w:rsidP="00AD5037">
      <w:pPr>
        <w:pStyle w:val="ListParagraph"/>
        <w:numPr>
          <w:ilvl w:val="0"/>
          <w:numId w:val="15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Support KSA business and increase local.</w:t>
      </w:r>
    </w:p>
    <w:p w14:paraId="211624F5" w14:textId="2C5340F3" w:rsidR="006E4F7B" w:rsidRPr="00C64420" w:rsidRDefault="006E4F7B" w:rsidP="00AD5037">
      <w:pPr>
        <w:pStyle w:val="ListParagraph"/>
        <w:numPr>
          <w:ilvl w:val="0"/>
          <w:numId w:val="15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Strive to avoid all accidents and optimize the carbon footprint.</w:t>
      </w:r>
    </w:p>
    <w:p w14:paraId="69948585" w14:textId="63E6E7B0" w:rsidR="006E4F7B" w:rsidRPr="00C64420" w:rsidRDefault="006E4F7B" w:rsidP="00AD5037">
      <w:pPr>
        <w:pStyle w:val="ListParagraph"/>
        <w:numPr>
          <w:ilvl w:val="0"/>
          <w:numId w:val="15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Deliver service excellence to the satisfaction of our customer.</w:t>
      </w:r>
    </w:p>
    <w:p w14:paraId="01D33A34" w14:textId="12031890" w:rsidR="006E4F7B" w:rsidRPr="00C64420" w:rsidRDefault="006E4F7B" w:rsidP="00AD5037">
      <w:pPr>
        <w:pStyle w:val="ListParagraph"/>
        <w:numPr>
          <w:ilvl w:val="0"/>
          <w:numId w:val="15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Attract and retain the best talent in the kingdom.</w:t>
      </w:r>
    </w:p>
    <w:p w14:paraId="2AFCA700" w14:textId="64ED6192" w:rsidR="006E4F7B" w:rsidRDefault="006E4F7B" w:rsidP="00AD5037">
      <w:pPr>
        <w:pStyle w:val="ListParagraph"/>
        <w:numPr>
          <w:ilvl w:val="0"/>
          <w:numId w:val="15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Develop best in class railway infrastructure in KSA.</w:t>
      </w:r>
    </w:p>
    <w:p w14:paraId="01C4FAA8" w14:textId="74C7A759" w:rsid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2A6BF5FF" w14:textId="2DC575F1" w:rsid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0B4A6FED" w14:textId="326C4EA4" w:rsid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0011C3A5" w14:textId="5647A2EF" w:rsid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154294A0" w14:textId="46BB5E1C" w:rsid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1D163516" w14:textId="22606620" w:rsid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673A9604" w14:textId="2575953D" w:rsid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2AEB13D6" w14:textId="7E922862" w:rsid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482443B8" w14:textId="27B3C049" w:rsid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35E47D2C" w14:textId="19A2D3DC" w:rsidR="00B60F6C" w:rsidRDefault="00B60F6C" w:rsidP="00C64420">
      <w:pPr>
        <w:rPr>
          <w:rFonts w:asciiTheme="minorBidi" w:hAnsiTheme="minorBidi"/>
          <w:bCs/>
          <w:sz w:val="24"/>
          <w:szCs w:val="24"/>
        </w:rPr>
      </w:pPr>
    </w:p>
    <w:p w14:paraId="6D9823F3" w14:textId="5652ADC6" w:rsid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3CE16284" w14:textId="77777777" w:rsidR="004E2995" w:rsidRDefault="004E2995" w:rsidP="00C64420">
      <w:pPr>
        <w:rPr>
          <w:rFonts w:asciiTheme="minorBidi" w:hAnsiTheme="minorBidi"/>
          <w:bCs/>
          <w:sz w:val="24"/>
          <w:szCs w:val="24"/>
        </w:rPr>
      </w:pPr>
    </w:p>
    <w:p w14:paraId="5A9E3609" w14:textId="77777777" w:rsidR="00C64420" w:rsidRPr="00C64420" w:rsidRDefault="00C64420" w:rsidP="00C64420">
      <w:pPr>
        <w:rPr>
          <w:rFonts w:asciiTheme="minorBidi" w:hAnsiTheme="minorBidi"/>
          <w:bCs/>
          <w:sz w:val="24"/>
          <w:szCs w:val="24"/>
        </w:rPr>
      </w:pPr>
    </w:p>
    <w:p w14:paraId="20E7B44D" w14:textId="77777777" w:rsidR="00C201DB" w:rsidRPr="00C64420" w:rsidRDefault="00C201DB" w:rsidP="00C64420">
      <w:pPr>
        <w:pStyle w:val="Heading2"/>
        <w:shd w:val="clear" w:color="auto" w:fill="06728B"/>
        <w:jc w:val="center"/>
        <w:rPr>
          <w:rFonts w:asciiTheme="majorBidi" w:hAnsiTheme="majorBidi" w:cstheme="majorBidi"/>
          <w:color w:val="FFFFFF" w:themeColor="background1"/>
          <w:sz w:val="36"/>
          <w:szCs w:val="36"/>
        </w:rPr>
      </w:pPr>
      <w:bookmarkStart w:id="1" w:name="_Toc244519334"/>
      <w:r w:rsidRPr="006002E4"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lastRenderedPageBreak/>
        <w:t>2.</w:t>
      </w:r>
      <w:r w:rsidRPr="00C64420">
        <w:rPr>
          <w:rFonts w:asciiTheme="majorBidi" w:hAnsiTheme="majorBidi" w:cstheme="majorBidi"/>
          <w:color w:val="FFFFFF" w:themeColor="background1"/>
          <w:sz w:val="36"/>
          <w:szCs w:val="36"/>
        </w:rPr>
        <w:t xml:space="preserve"> </w:t>
      </w:r>
      <w:r w:rsidRPr="006002E4"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t>General Description</w:t>
      </w:r>
      <w:bookmarkEnd w:id="1"/>
    </w:p>
    <w:p w14:paraId="05B2BE05" w14:textId="77777777" w:rsidR="00AD5037" w:rsidRDefault="00AD5037" w:rsidP="00ED4EAC">
      <w:pPr>
        <w:rPr>
          <w:rFonts w:asciiTheme="minorBidi" w:hAnsiTheme="minorBidi"/>
          <w:b/>
          <w:sz w:val="24"/>
          <w:szCs w:val="24"/>
        </w:rPr>
      </w:pPr>
    </w:p>
    <w:p w14:paraId="5553D489" w14:textId="5597E515" w:rsidR="00ED4EAC" w:rsidRPr="00C64420" w:rsidRDefault="00ED4EAC" w:rsidP="00ED4EAC">
      <w:pPr>
        <w:rPr>
          <w:rFonts w:asciiTheme="minorBidi" w:hAnsiTheme="minorBidi"/>
          <w:b/>
          <w:sz w:val="24"/>
          <w:szCs w:val="24"/>
        </w:rPr>
      </w:pPr>
      <w:r w:rsidRPr="00C64420">
        <w:rPr>
          <w:rFonts w:asciiTheme="minorBidi" w:hAnsiTheme="minorBidi"/>
          <w:b/>
          <w:sz w:val="24"/>
          <w:szCs w:val="24"/>
        </w:rPr>
        <w:t>2.1</w:t>
      </w:r>
      <w:r w:rsidR="006002E4">
        <w:rPr>
          <w:rFonts w:asciiTheme="minorBidi" w:hAnsiTheme="minorBidi"/>
          <w:b/>
          <w:sz w:val="24"/>
          <w:szCs w:val="24"/>
        </w:rPr>
        <w:t xml:space="preserve"> </w:t>
      </w:r>
      <w:r w:rsidRPr="00C64420">
        <w:rPr>
          <w:rFonts w:asciiTheme="minorBidi" w:hAnsiTheme="minorBidi"/>
          <w:b/>
          <w:sz w:val="24"/>
          <w:szCs w:val="24"/>
        </w:rPr>
        <w:t>Perspective:</w:t>
      </w:r>
    </w:p>
    <w:p w14:paraId="0C0D6FE1" w14:textId="77777777" w:rsidR="00ED4EAC" w:rsidRPr="00C64420" w:rsidRDefault="00ED4EAC" w:rsidP="00ED4EAC">
      <w:p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 xml:space="preserve">Before automation, the system suffered from following </w:t>
      </w:r>
      <w:r w:rsidRPr="00C64420">
        <w:rPr>
          <w:rFonts w:asciiTheme="minorBidi" w:hAnsiTheme="minorBidi"/>
          <w:bCs/>
          <w:sz w:val="24"/>
          <w:szCs w:val="24"/>
          <w:u w:val="single"/>
        </w:rPr>
        <w:t>Drawbacks</w:t>
      </w:r>
      <w:r w:rsidRPr="00C64420">
        <w:rPr>
          <w:rFonts w:asciiTheme="minorBidi" w:hAnsiTheme="minorBidi"/>
          <w:bCs/>
          <w:sz w:val="24"/>
          <w:szCs w:val="24"/>
        </w:rPr>
        <w:t>:</w:t>
      </w:r>
    </w:p>
    <w:p w14:paraId="7A89B19F" w14:textId="77777777" w:rsidR="00ED4EAC" w:rsidRPr="00C64420" w:rsidRDefault="00ED4EAC" w:rsidP="00ED4EAC">
      <w:pPr>
        <w:pStyle w:val="ListParagraph"/>
        <w:numPr>
          <w:ilvl w:val="0"/>
          <w:numId w:val="18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A lot of paper work and calculation and therefore may be</w:t>
      </w:r>
      <w:r w:rsidRPr="00C64420">
        <w:rPr>
          <w:rFonts w:asciiTheme="minorBidi" w:hAnsiTheme="minorBidi"/>
          <w:bCs/>
          <w:i/>
          <w:iCs/>
          <w:sz w:val="24"/>
          <w:szCs w:val="24"/>
        </w:rPr>
        <w:t xml:space="preserve"> </w:t>
      </w:r>
      <w:r w:rsidRPr="00C64420">
        <w:rPr>
          <w:rFonts w:asciiTheme="minorBidi" w:hAnsiTheme="minorBidi"/>
          <w:bCs/>
          <w:sz w:val="24"/>
          <w:szCs w:val="24"/>
          <w:u w:val="single"/>
        </w:rPr>
        <w:t>errors</w:t>
      </w:r>
      <w:r w:rsidRPr="00C64420">
        <w:rPr>
          <w:rFonts w:asciiTheme="minorBidi" w:hAnsiTheme="minorBidi"/>
          <w:bCs/>
          <w:i/>
          <w:iCs/>
          <w:sz w:val="24"/>
          <w:szCs w:val="24"/>
        </w:rPr>
        <w:t xml:space="preserve">, </w:t>
      </w:r>
      <w:r w:rsidRPr="00C64420">
        <w:rPr>
          <w:rFonts w:asciiTheme="minorBidi" w:hAnsiTheme="minorBidi"/>
          <w:bCs/>
          <w:sz w:val="24"/>
          <w:szCs w:val="24"/>
        </w:rPr>
        <w:t>this led to inconsistency and inaccuracy in the maintenance of data.</w:t>
      </w:r>
    </w:p>
    <w:p w14:paraId="0F702B62" w14:textId="77777777" w:rsidR="00ED4EAC" w:rsidRPr="00C64420" w:rsidRDefault="00ED4EAC" w:rsidP="00ED4EAC">
      <w:pPr>
        <w:pStyle w:val="ListParagraph"/>
        <w:numPr>
          <w:ilvl w:val="0"/>
          <w:numId w:val="18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The data which is stored on paper only, may be lost, stolen, or destroyed due to natural calamity like fire or water.</w:t>
      </w:r>
    </w:p>
    <w:p w14:paraId="5D3D0393" w14:textId="77777777" w:rsidR="00ED4EAC" w:rsidRPr="00C64420" w:rsidRDefault="00ED4EAC" w:rsidP="00ED4EAC">
      <w:pPr>
        <w:pStyle w:val="ListParagraph"/>
        <w:numPr>
          <w:ilvl w:val="0"/>
          <w:numId w:val="18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Manual system is slow causing inconvenience to both customers and staff.</w:t>
      </w:r>
    </w:p>
    <w:p w14:paraId="08BF085B" w14:textId="77777777" w:rsidR="00ED4EAC" w:rsidRPr="00C64420" w:rsidRDefault="00ED4EAC" w:rsidP="00ED4EAC">
      <w:pPr>
        <w:pStyle w:val="ListParagraph"/>
        <w:numPr>
          <w:ilvl w:val="0"/>
          <w:numId w:val="18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Due to manual nature, it is difficult to update, delete, add, or view the data.</w:t>
      </w:r>
    </w:p>
    <w:p w14:paraId="23B03864" w14:textId="28431ED9" w:rsidR="00ED4EAC" w:rsidRPr="00C64420" w:rsidRDefault="00ED4EAC" w:rsidP="00ED4EAC">
      <w:pPr>
        <w:pStyle w:val="ListParagraph"/>
        <w:numPr>
          <w:ilvl w:val="0"/>
          <w:numId w:val="18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The absence of a link between SAR stations lead to lack of coordination and communication.</w:t>
      </w:r>
    </w:p>
    <w:p w14:paraId="32032E58" w14:textId="77777777" w:rsidR="00ED4EAC" w:rsidRPr="00C64420" w:rsidRDefault="00ED4EAC" w:rsidP="00ED4EAC">
      <w:pPr>
        <w:pStyle w:val="ListParagraph"/>
        <w:rPr>
          <w:rFonts w:asciiTheme="minorBidi" w:hAnsiTheme="minorBidi"/>
          <w:bCs/>
          <w:sz w:val="24"/>
          <w:szCs w:val="24"/>
        </w:rPr>
      </w:pPr>
    </w:p>
    <w:p w14:paraId="3A702A0C" w14:textId="77777777" w:rsidR="00ED4EAC" w:rsidRPr="00C64420" w:rsidRDefault="00ED4EAC" w:rsidP="00ED4EAC">
      <w:p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Hence SAR system is proposed with following:</w:t>
      </w:r>
    </w:p>
    <w:p w14:paraId="7C09E067" w14:textId="77777777" w:rsidR="00ED4EAC" w:rsidRPr="00C64420" w:rsidRDefault="00ED4EAC" w:rsidP="00ED4EAC">
      <w:pPr>
        <w:pStyle w:val="ListParagraph"/>
        <w:numPr>
          <w:ilvl w:val="0"/>
          <w:numId w:val="18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Reduce a lot of paper work.</w:t>
      </w:r>
    </w:p>
    <w:p w14:paraId="21F2CBA7" w14:textId="4083A007" w:rsidR="00ED4EAC" w:rsidRPr="00C64420" w:rsidRDefault="00ED4EAC" w:rsidP="00ED4EAC">
      <w:pPr>
        <w:pStyle w:val="ListParagraph"/>
        <w:numPr>
          <w:ilvl w:val="0"/>
          <w:numId w:val="18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 xml:space="preserve">The machine performs all </w:t>
      </w:r>
      <w:r w:rsidR="00FC524C" w:rsidRPr="00C64420">
        <w:rPr>
          <w:rFonts w:asciiTheme="minorBidi" w:hAnsiTheme="minorBidi"/>
          <w:bCs/>
          <w:sz w:val="24"/>
          <w:szCs w:val="24"/>
        </w:rPr>
        <w:t>calculation;</w:t>
      </w:r>
      <w:r w:rsidRPr="00C64420">
        <w:rPr>
          <w:rFonts w:asciiTheme="minorBidi" w:hAnsiTheme="minorBidi"/>
          <w:bCs/>
          <w:sz w:val="24"/>
          <w:szCs w:val="24"/>
        </w:rPr>
        <w:t xml:space="preserve"> hence chances of error are nail.</w:t>
      </w:r>
    </w:p>
    <w:p w14:paraId="7A7B7F6F" w14:textId="77777777" w:rsidR="00ED4EAC" w:rsidRPr="00C64420" w:rsidRDefault="00ED4EAC" w:rsidP="00ED4EAC">
      <w:pPr>
        <w:pStyle w:val="ListParagraph"/>
        <w:numPr>
          <w:ilvl w:val="0"/>
          <w:numId w:val="18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Customer, reservation, cancellation list can be easily retrieved and any required addition, deletion or updating can be performed.</w:t>
      </w:r>
    </w:p>
    <w:p w14:paraId="6ED4C73F" w14:textId="52FF0B20" w:rsidR="00ED4EAC" w:rsidRPr="00C64420" w:rsidRDefault="00ED4EAC" w:rsidP="00ED4EAC">
      <w:pPr>
        <w:pStyle w:val="ListParagraph"/>
        <w:numPr>
          <w:ilvl w:val="0"/>
          <w:numId w:val="18"/>
        </w:num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The system provides user-ID validation</w:t>
      </w:r>
      <w:r w:rsidR="00FC524C" w:rsidRPr="00C64420">
        <w:rPr>
          <w:rFonts w:asciiTheme="minorBidi" w:hAnsiTheme="minorBidi"/>
          <w:bCs/>
          <w:sz w:val="24"/>
          <w:szCs w:val="24"/>
        </w:rPr>
        <w:t xml:space="preserve">; </w:t>
      </w:r>
      <w:r w:rsidRPr="00C64420">
        <w:rPr>
          <w:rFonts w:asciiTheme="minorBidi" w:hAnsiTheme="minorBidi"/>
          <w:bCs/>
          <w:sz w:val="24"/>
          <w:szCs w:val="24"/>
        </w:rPr>
        <w:t>hence unauthorized access is prevented.</w:t>
      </w:r>
    </w:p>
    <w:p w14:paraId="63191BFE" w14:textId="77777777" w:rsidR="00ED4EAC" w:rsidRPr="00C64420" w:rsidRDefault="00ED4EAC" w:rsidP="00C201DB">
      <w:pPr>
        <w:rPr>
          <w:rFonts w:asciiTheme="minorBidi" w:hAnsiTheme="minorBidi"/>
          <w:b/>
          <w:sz w:val="24"/>
          <w:szCs w:val="24"/>
        </w:rPr>
      </w:pPr>
    </w:p>
    <w:p w14:paraId="16852F7C" w14:textId="3F3C2D3F" w:rsidR="001E205D" w:rsidRPr="00C64420" w:rsidRDefault="001E205D" w:rsidP="001E205D">
      <w:pPr>
        <w:rPr>
          <w:rFonts w:asciiTheme="minorBidi" w:hAnsiTheme="minorBidi"/>
          <w:b/>
          <w:bCs/>
          <w:sz w:val="24"/>
          <w:szCs w:val="24"/>
        </w:rPr>
      </w:pPr>
      <w:r w:rsidRPr="00C64420">
        <w:rPr>
          <w:rFonts w:asciiTheme="minorBidi" w:hAnsiTheme="minorBidi"/>
          <w:b/>
          <w:bCs/>
          <w:sz w:val="24"/>
          <w:szCs w:val="24"/>
        </w:rPr>
        <w:t>2.</w:t>
      </w:r>
      <w:r w:rsidR="00EC7D09">
        <w:rPr>
          <w:rFonts w:asciiTheme="minorBidi" w:hAnsiTheme="minorBidi"/>
          <w:b/>
          <w:bCs/>
          <w:sz w:val="24"/>
          <w:szCs w:val="24"/>
        </w:rPr>
        <w:t>2</w:t>
      </w:r>
      <w:r w:rsidR="006002E4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C64420">
        <w:rPr>
          <w:rFonts w:asciiTheme="minorBidi" w:hAnsiTheme="minorBidi"/>
          <w:b/>
          <w:bCs/>
          <w:sz w:val="24"/>
          <w:szCs w:val="24"/>
        </w:rPr>
        <w:t>User Characteristic</w:t>
      </w:r>
    </w:p>
    <w:p w14:paraId="1606F6EB" w14:textId="21D00B8B" w:rsidR="001E205D" w:rsidRPr="00EC7D09" w:rsidRDefault="001E205D" w:rsidP="00F734C2">
      <w:pPr>
        <w:rPr>
          <w:rFonts w:asciiTheme="minorBidi" w:hAnsiTheme="minorBidi"/>
          <w:color w:val="000000" w:themeColor="text1"/>
          <w:sz w:val="24"/>
          <w:szCs w:val="24"/>
        </w:rPr>
      </w:pPr>
      <w:r w:rsidRPr="00EC7D09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u w:val="single"/>
        </w:rPr>
        <w:t>Te</w:t>
      </w:r>
      <w:r w:rsidR="00F734C2" w:rsidRPr="00EC7D09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u w:val="single"/>
        </w:rPr>
        <w:t xml:space="preserve">chnical Expertise: </w:t>
      </w:r>
      <w:r w:rsidR="00F734C2" w:rsidRPr="00EC7D09">
        <w:rPr>
          <w:rFonts w:asciiTheme="minorBidi" w:hAnsiTheme="minorBidi"/>
          <w:color w:val="000000" w:themeColor="text1"/>
          <w:sz w:val="24"/>
          <w:szCs w:val="24"/>
        </w:rPr>
        <w:t>User should be comfortable using general purpose applications on the computer system.</w:t>
      </w:r>
    </w:p>
    <w:p w14:paraId="3B430BB3" w14:textId="42F2F20D" w:rsidR="00C201DB" w:rsidRPr="00EC7D09" w:rsidRDefault="00C201DB" w:rsidP="00C201DB">
      <w:pPr>
        <w:rPr>
          <w:rFonts w:asciiTheme="minorBidi" w:hAnsiTheme="minorBidi"/>
          <w:b/>
          <w:color w:val="000000" w:themeColor="text1"/>
          <w:sz w:val="24"/>
          <w:szCs w:val="24"/>
        </w:rPr>
      </w:pPr>
      <w:r w:rsidRPr="00EC7D09">
        <w:rPr>
          <w:rFonts w:asciiTheme="minorBidi" w:hAnsiTheme="minorBidi"/>
          <w:b/>
          <w:color w:val="000000" w:themeColor="text1"/>
          <w:sz w:val="24"/>
          <w:szCs w:val="24"/>
        </w:rPr>
        <w:t>2.</w:t>
      </w:r>
      <w:r w:rsidR="00EC7D09" w:rsidRPr="00EC7D09">
        <w:rPr>
          <w:rFonts w:asciiTheme="minorBidi" w:hAnsiTheme="minorBidi"/>
          <w:b/>
          <w:color w:val="000000" w:themeColor="text1"/>
          <w:sz w:val="24"/>
          <w:szCs w:val="24"/>
        </w:rPr>
        <w:t>3</w:t>
      </w:r>
      <w:r w:rsidRPr="00EC7D09">
        <w:rPr>
          <w:rFonts w:asciiTheme="minorBidi" w:hAnsiTheme="minorBidi"/>
          <w:b/>
          <w:color w:val="000000" w:themeColor="text1"/>
          <w:sz w:val="24"/>
          <w:szCs w:val="24"/>
        </w:rPr>
        <w:t xml:space="preserve"> General Constraints</w:t>
      </w:r>
    </w:p>
    <w:p w14:paraId="78318B1A" w14:textId="5F050DBE" w:rsidR="001F7D8A" w:rsidRPr="00EC7D09" w:rsidRDefault="00C201DB" w:rsidP="00255FE3">
      <w:pPr>
        <w:rPr>
          <w:rFonts w:asciiTheme="minorBidi" w:hAnsiTheme="minorBidi"/>
          <w:color w:val="000000" w:themeColor="text1"/>
          <w:sz w:val="24"/>
          <w:szCs w:val="24"/>
        </w:rPr>
      </w:pPr>
      <w:r w:rsidRPr="00EC7D09">
        <w:rPr>
          <w:rFonts w:asciiTheme="minorBidi" w:hAnsiTheme="minorBidi"/>
          <w:color w:val="000000" w:themeColor="text1"/>
          <w:sz w:val="24"/>
          <w:szCs w:val="24"/>
        </w:rPr>
        <w:t xml:space="preserve">Constraints include an </w:t>
      </w:r>
      <w:r w:rsidR="00ED4EAC" w:rsidRPr="00EC7D09">
        <w:rPr>
          <w:rFonts w:asciiTheme="minorBidi" w:hAnsiTheme="minorBidi"/>
          <w:color w:val="000000" w:themeColor="text1"/>
          <w:sz w:val="24"/>
          <w:szCs w:val="24"/>
        </w:rPr>
        <w:t>easy-to-use</w:t>
      </w:r>
      <w:r w:rsidRPr="00EC7D09">
        <w:rPr>
          <w:rFonts w:asciiTheme="minorBidi" w:hAnsiTheme="minorBidi"/>
          <w:color w:val="000000" w:themeColor="text1"/>
          <w:sz w:val="24"/>
          <w:szCs w:val="24"/>
        </w:rPr>
        <w:t xml:space="preserve"> interface for the program through forms, a Windows platform, </w:t>
      </w:r>
    </w:p>
    <w:p w14:paraId="05544F5B" w14:textId="02BD70B7" w:rsidR="00255FE3" w:rsidRPr="00EC7D09" w:rsidRDefault="00255FE3" w:rsidP="00255FE3">
      <w:pPr>
        <w:rPr>
          <w:rFonts w:asciiTheme="minorBidi" w:hAnsiTheme="minorBidi"/>
          <w:color w:val="000000" w:themeColor="text1"/>
          <w:sz w:val="24"/>
          <w:szCs w:val="24"/>
        </w:rPr>
      </w:pPr>
      <w:r w:rsidRPr="00EC7D09">
        <w:rPr>
          <w:rFonts w:asciiTheme="minorBidi" w:hAnsiTheme="minorBidi"/>
          <w:color w:val="000000" w:themeColor="text1"/>
          <w:sz w:val="24"/>
          <w:szCs w:val="24"/>
        </w:rPr>
        <w:t>IOS, or Android.</w:t>
      </w:r>
    </w:p>
    <w:p w14:paraId="3899C9D0" w14:textId="4F61A8AE" w:rsidR="003B4AA9" w:rsidRPr="00EC7D09" w:rsidRDefault="003B4AA9" w:rsidP="00255FE3">
      <w:pPr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EC7D09">
        <w:rPr>
          <w:rFonts w:asciiTheme="minorBidi" w:hAnsiTheme="minorBidi"/>
          <w:b/>
          <w:bCs/>
          <w:color w:val="000000" w:themeColor="text1"/>
          <w:sz w:val="24"/>
          <w:szCs w:val="24"/>
        </w:rPr>
        <w:t>2.4 Assumptions and Dependencies:</w:t>
      </w:r>
    </w:p>
    <w:p w14:paraId="7090EEC1" w14:textId="4DD8595F" w:rsidR="003B4AA9" w:rsidRPr="00EC7D09" w:rsidRDefault="003B4AA9" w:rsidP="003B4AA9">
      <w:pPr>
        <w:pStyle w:val="ListParagraph"/>
        <w:numPr>
          <w:ilvl w:val="0"/>
          <w:numId w:val="24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EC7D09">
        <w:rPr>
          <w:rFonts w:asciiTheme="minorBidi" w:hAnsiTheme="minorBidi"/>
          <w:color w:val="000000" w:themeColor="text1"/>
          <w:sz w:val="24"/>
          <w:szCs w:val="24"/>
        </w:rPr>
        <w:t>The staff should have a valid user name and password to access the system.</w:t>
      </w:r>
    </w:p>
    <w:p w14:paraId="7FE97E61" w14:textId="5E4CE2CB" w:rsidR="003B4AA9" w:rsidRPr="00EC7D09" w:rsidRDefault="003B4AA9" w:rsidP="003B4AA9">
      <w:pPr>
        <w:pStyle w:val="ListParagraph"/>
        <w:numPr>
          <w:ilvl w:val="0"/>
          <w:numId w:val="24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EC7D09">
        <w:rPr>
          <w:rFonts w:asciiTheme="minorBidi" w:hAnsiTheme="minorBidi"/>
          <w:color w:val="000000" w:themeColor="text1"/>
          <w:sz w:val="24"/>
          <w:szCs w:val="24"/>
        </w:rPr>
        <w:t>The staff should have complete knowledge of SAR system.</w:t>
      </w:r>
    </w:p>
    <w:p w14:paraId="46A567FA" w14:textId="062F66F0" w:rsidR="00C779AB" w:rsidRPr="00EC7D09" w:rsidRDefault="00C779AB" w:rsidP="003B4AA9">
      <w:pPr>
        <w:pStyle w:val="ListParagraph"/>
        <w:numPr>
          <w:ilvl w:val="0"/>
          <w:numId w:val="24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EC7D09">
        <w:rPr>
          <w:rFonts w:asciiTheme="minorBidi" w:hAnsiTheme="minorBidi"/>
          <w:color w:val="000000" w:themeColor="text1"/>
          <w:sz w:val="24"/>
          <w:szCs w:val="24"/>
        </w:rPr>
        <w:t>System is dependent on access to the internet.</w:t>
      </w:r>
    </w:p>
    <w:p w14:paraId="21AE172C" w14:textId="7D7D23B3" w:rsidR="00511DEF" w:rsidRDefault="00511DEF" w:rsidP="002F5404">
      <w:pPr>
        <w:rPr>
          <w:rFonts w:asciiTheme="minorBidi" w:hAnsiTheme="minorBidi"/>
          <w:noProof/>
          <w:sz w:val="24"/>
          <w:szCs w:val="24"/>
        </w:rPr>
      </w:pPr>
    </w:p>
    <w:p w14:paraId="44CF746D" w14:textId="65B250BD" w:rsidR="00C64420" w:rsidRDefault="00C64420" w:rsidP="002F5404">
      <w:pPr>
        <w:rPr>
          <w:rFonts w:asciiTheme="minorBidi" w:hAnsiTheme="minorBidi"/>
          <w:noProof/>
          <w:sz w:val="24"/>
          <w:szCs w:val="24"/>
        </w:rPr>
      </w:pPr>
    </w:p>
    <w:p w14:paraId="68C8F76C" w14:textId="77777777" w:rsidR="00C22EBC" w:rsidRDefault="00C22EBC" w:rsidP="002F5404">
      <w:pPr>
        <w:rPr>
          <w:rFonts w:asciiTheme="minorBidi" w:hAnsiTheme="minorBidi"/>
          <w:noProof/>
          <w:sz w:val="24"/>
          <w:szCs w:val="24"/>
        </w:rPr>
      </w:pPr>
    </w:p>
    <w:p w14:paraId="7A4E4F32" w14:textId="67095BAA" w:rsidR="00C22EBC" w:rsidRDefault="00C22EBC" w:rsidP="002F5404">
      <w:pPr>
        <w:rPr>
          <w:rFonts w:asciiTheme="minorBidi" w:hAnsiTheme="minorBidi"/>
          <w:noProof/>
          <w:sz w:val="24"/>
          <w:szCs w:val="24"/>
        </w:rPr>
      </w:pPr>
    </w:p>
    <w:p w14:paraId="6D0E6AB0" w14:textId="5D1FCB49" w:rsidR="006106BB" w:rsidRDefault="006106BB" w:rsidP="002F5404">
      <w:pPr>
        <w:rPr>
          <w:rFonts w:asciiTheme="minorBidi" w:hAnsiTheme="minorBidi"/>
          <w:noProof/>
          <w:sz w:val="24"/>
          <w:szCs w:val="24"/>
        </w:rPr>
      </w:pPr>
    </w:p>
    <w:p w14:paraId="27C69859" w14:textId="08CF463B" w:rsidR="006106BB" w:rsidRDefault="006106BB" w:rsidP="002F5404">
      <w:pPr>
        <w:rPr>
          <w:rFonts w:asciiTheme="minorBidi" w:hAnsiTheme="minorBidi"/>
          <w:noProof/>
          <w:sz w:val="24"/>
          <w:szCs w:val="24"/>
        </w:rPr>
      </w:pPr>
    </w:p>
    <w:p w14:paraId="12C60C3E" w14:textId="77777777" w:rsidR="006106BB" w:rsidRPr="006E4F7B" w:rsidRDefault="006106BB" w:rsidP="002F5404">
      <w:pPr>
        <w:rPr>
          <w:rFonts w:asciiTheme="minorBidi" w:hAnsiTheme="minorBidi"/>
          <w:noProof/>
          <w:sz w:val="24"/>
          <w:szCs w:val="24"/>
        </w:rPr>
      </w:pPr>
    </w:p>
    <w:p w14:paraId="1EE5FB9D" w14:textId="72EFC68E" w:rsidR="00511DEF" w:rsidRPr="006002E4" w:rsidRDefault="00D6576A" w:rsidP="007D5C26">
      <w:pPr>
        <w:shd w:val="clear" w:color="auto" w:fill="06728B"/>
        <w:jc w:val="center"/>
        <w:rPr>
          <w:rFonts w:asciiTheme="majorBidi" w:hAnsiTheme="majorBidi" w:cstheme="majorBidi"/>
          <w:b/>
          <w:bCs/>
          <w:noProof/>
          <w:color w:val="FFFFFF" w:themeColor="background1"/>
          <w:sz w:val="36"/>
          <w:szCs w:val="36"/>
        </w:rPr>
      </w:pPr>
      <w:r w:rsidRPr="006002E4">
        <w:rPr>
          <w:rStyle w:val="Heading2Char"/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lastRenderedPageBreak/>
        <w:t>3</w:t>
      </w:r>
      <w:r w:rsidR="00E45A6A" w:rsidRPr="006002E4">
        <w:rPr>
          <w:rStyle w:val="Heading2Char"/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t>.</w:t>
      </w:r>
      <w:r w:rsidR="00CD32AB" w:rsidRPr="006002E4"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t>Functional Requirements</w:t>
      </w:r>
    </w:p>
    <w:p w14:paraId="2B09ABD2" w14:textId="2D116C42" w:rsidR="00511DEF" w:rsidRPr="006E4F7B" w:rsidRDefault="00511DEF" w:rsidP="002F5404">
      <w:pPr>
        <w:rPr>
          <w:rFonts w:asciiTheme="minorBidi" w:hAnsiTheme="minorBidi"/>
          <w:noProof/>
          <w:sz w:val="24"/>
          <w:szCs w:val="24"/>
        </w:rPr>
      </w:pPr>
    </w:p>
    <w:p w14:paraId="4960BC78" w14:textId="02A0A2D5" w:rsidR="00AD384C" w:rsidRPr="006002E4" w:rsidRDefault="00C22EBC" w:rsidP="00AD384C">
      <w:pPr>
        <w:rPr>
          <w:rFonts w:asciiTheme="minorBidi" w:hAnsiTheme="minorBidi"/>
          <w:b/>
          <w:sz w:val="24"/>
          <w:szCs w:val="24"/>
          <w:u w:val="single"/>
        </w:rPr>
      </w:pPr>
      <w:r w:rsidRPr="006002E4">
        <w:rPr>
          <w:rFonts w:asciiTheme="minorBidi" w:hAnsiTheme="minorBidi"/>
          <w:b/>
          <w:sz w:val="24"/>
          <w:szCs w:val="24"/>
          <w:u w:val="single"/>
        </w:rPr>
        <w:t>3</w:t>
      </w:r>
      <w:r w:rsidR="00A943D2" w:rsidRPr="006002E4">
        <w:rPr>
          <w:rFonts w:asciiTheme="minorBidi" w:hAnsiTheme="minorBidi"/>
          <w:b/>
          <w:sz w:val="24"/>
          <w:szCs w:val="24"/>
          <w:u w:val="single"/>
        </w:rPr>
        <w:t>.</w:t>
      </w:r>
      <w:r w:rsidR="00AD384C" w:rsidRPr="006002E4">
        <w:rPr>
          <w:rFonts w:asciiTheme="minorBidi" w:hAnsiTheme="minorBidi"/>
          <w:b/>
          <w:sz w:val="24"/>
          <w:szCs w:val="24"/>
          <w:u w:val="single"/>
        </w:rPr>
        <w:t>1</w:t>
      </w:r>
      <w:r w:rsidR="006002E4" w:rsidRPr="006002E4">
        <w:rPr>
          <w:rFonts w:asciiTheme="minorBidi" w:hAnsiTheme="minorBidi"/>
          <w:b/>
          <w:sz w:val="24"/>
          <w:szCs w:val="24"/>
          <w:u w:val="single"/>
        </w:rPr>
        <w:t xml:space="preserve"> </w:t>
      </w:r>
      <w:r w:rsidR="00A943D2" w:rsidRPr="006002E4">
        <w:rPr>
          <w:rFonts w:asciiTheme="minorBidi" w:hAnsiTheme="minorBidi"/>
          <w:b/>
          <w:sz w:val="24"/>
          <w:szCs w:val="24"/>
          <w:u w:val="single"/>
        </w:rPr>
        <w:t>System F</w:t>
      </w:r>
      <w:r w:rsidR="00AD384C" w:rsidRPr="006002E4">
        <w:rPr>
          <w:rFonts w:asciiTheme="minorBidi" w:hAnsiTheme="minorBidi"/>
          <w:b/>
          <w:sz w:val="24"/>
          <w:szCs w:val="24"/>
          <w:u w:val="single"/>
        </w:rPr>
        <w:t xml:space="preserve">eatures </w:t>
      </w:r>
    </w:p>
    <w:p w14:paraId="5280A90A" w14:textId="77777777" w:rsidR="00A943D2" w:rsidRPr="00C64420" w:rsidRDefault="00A943D2" w:rsidP="00A943D2">
      <w:p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Relatively simple to use, the scope of SAR encompasses:</w:t>
      </w:r>
    </w:p>
    <w:p w14:paraId="2CE1D27B" w14:textId="77777777" w:rsidR="00A943D2" w:rsidRPr="00C64420" w:rsidRDefault="00A943D2" w:rsidP="00A943D2">
      <w:pPr>
        <w:rPr>
          <w:rFonts w:asciiTheme="minorBidi" w:hAnsiTheme="minorBidi"/>
          <w:sz w:val="24"/>
          <w:szCs w:val="24"/>
        </w:rPr>
      </w:pPr>
    </w:p>
    <w:p w14:paraId="6E547719" w14:textId="77777777" w:rsidR="00A943D2" w:rsidRPr="00C64420" w:rsidRDefault="00A943D2" w:rsidP="00A943D2">
      <w:p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 xml:space="preserve">Search: </w:t>
      </w:r>
      <w:r w:rsidRPr="00C64420">
        <w:rPr>
          <w:rFonts w:asciiTheme="minorBidi" w:hAnsiTheme="minorBidi"/>
          <w:sz w:val="24"/>
          <w:szCs w:val="24"/>
        </w:rPr>
        <w:t xml:space="preserve">This function allows customer to search for tickets that are available between two travel “cities” stations, </w:t>
      </w:r>
      <w:r w:rsidRPr="00C64420">
        <w:rPr>
          <w:rFonts w:asciiTheme="minorBidi" w:hAnsiTheme="minorBidi"/>
          <w:bCs/>
          <w:sz w:val="24"/>
          <w:szCs w:val="24"/>
        </w:rPr>
        <w:t>The system initially prompts for the departure and arrival city, the date preferred of the departure and arrival, and number of passengers with their classification (Adult, youth, child, infant).</w:t>
      </w:r>
    </w:p>
    <w:p w14:paraId="3969DFAF" w14:textId="77777777" w:rsidR="00A943D2" w:rsidRPr="00C64420" w:rsidRDefault="00A943D2" w:rsidP="00A943D2">
      <w:pPr>
        <w:rPr>
          <w:rFonts w:asciiTheme="minorBidi" w:hAnsiTheme="minorBidi"/>
          <w:bCs/>
          <w:sz w:val="24"/>
          <w:szCs w:val="24"/>
        </w:rPr>
      </w:pPr>
      <w:r w:rsidRPr="00C64420">
        <w:rPr>
          <w:rFonts w:asciiTheme="minorBidi" w:hAnsiTheme="minorBidi"/>
          <w:bCs/>
          <w:sz w:val="24"/>
          <w:szCs w:val="24"/>
        </w:rPr>
        <w:t>It then displays a list of train available between designated cities on the specified date to choose preferred time.</w:t>
      </w:r>
    </w:p>
    <w:p w14:paraId="2DB7221A" w14:textId="77777777" w:rsidR="00A943D2" w:rsidRPr="00C64420" w:rsidRDefault="00A943D2" w:rsidP="00A943D2">
      <w:p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>Selection:</w:t>
      </w:r>
      <w:r w:rsidRPr="00C64420">
        <w:rPr>
          <w:rFonts w:asciiTheme="minorBidi" w:hAnsiTheme="minorBidi"/>
          <w:sz w:val="24"/>
          <w:szCs w:val="24"/>
        </w:rPr>
        <w:t xml:space="preserve"> This function allows a particular train to be selected from the departure and arrival all details of</w:t>
      </w:r>
    </w:p>
    <w:p w14:paraId="65A41E01" w14:textId="77777777" w:rsidR="00A943D2" w:rsidRPr="00C64420" w:rsidRDefault="00A943D2" w:rsidP="00A943D2">
      <w:pPr>
        <w:ind w:left="360"/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The trains are shown:</w:t>
      </w:r>
    </w:p>
    <w:p w14:paraId="641FEF0B" w14:textId="77777777" w:rsidR="00A943D2" w:rsidRPr="00C64420" w:rsidRDefault="00A943D2" w:rsidP="00A943D2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Train number.</w:t>
      </w:r>
    </w:p>
    <w:p w14:paraId="38225B4E" w14:textId="77777777" w:rsidR="00A943D2" w:rsidRPr="00C64420" w:rsidRDefault="00A943D2" w:rsidP="00A943D2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Time, and place of departure.</w:t>
      </w:r>
    </w:p>
    <w:p w14:paraId="19157ECE" w14:textId="77777777" w:rsidR="00A943D2" w:rsidRPr="00C64420" w:rsidRDefault="00A943D2" w:rsidP="00A943D2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Time, and place of arrival.</w:t>
      </w:r>
    </w:p>
    <w:p w14:paraId="68AE528A" w14:textId="77777777" w:rsidR="00A943D2" w:rsidRPr="00C64420" w:rsidRDefault="00A943D2" w:rsidP="00A943D2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Price of the ticket per head.</w:t>
      </w:r>
    </w:p>
    <w:p w14:paraId="02A170B2" w14:textId="77777777" w:rsidR="00A943D2" w:rsidRPr="00C64420" w:rsidRDefault="00A943D2" w:rsidP="00A943D2">
      <w:pPr>
        <w:pStyle w:val="ListParagraph"/>
        <w:numPr>
          <w:ilvl w:val="0"/>
          <w:numId w:val="22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Economy or business class.</w:t>
      </w:r>
    </w:p>
    <w:p w14:paraId="066D1A1C" w14:textId="77777777" w:rsidR="00A943D2" w:rsidRPr="00C64420" w:rsidRDefault="00A943D2" w:rsidP="00A943D2">
      <w:p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>Traveler information:</w:t>
      </w:r>
      <w:r w:rsidRPr="00C64420">
        <w:rPr>
          <w:rFonts w:asciiTheme="minorBidi" w:hAnsiTheme="minorBidi"/>
          <w:sz w:val="24"/>
          <w:szCs w:val="24"/>
        </w:rPr>
        <w:t xml:space="preserve"> It asks for the details for all passengers supposed to travel including:</w:t>
      </w:r>
    </w:p>
    <w:p w14:paraId="228F558E" w14:textId="77777777" w:rsidR="00A943D2" w:rsidRPr="00C64420" w:rsidRDefault="00A943D2" w:rsidP="00A943D2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Document type.</w:t>
      </w:r>
    </w:p>
    <w:p w14:paraId="6FD1E797" w14:textId="77777777" w:rsidR="00A943D2" w:rsidRPr="00C64420" w:rsidRDefault="00A943D2" w:rsidP="00A943D2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 xml:space="preserve">Document number. </w:t>
      </w:r>
    </w:p>
    <w:p w14:paraId="62AE7398" w14:textId="77777777" w:rsidR="00A943D2" w:rsidRPr="00C64420" w:rsidRDefault="00A943D2" w:rsidP="00A943D2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Title.</w:t>
      </w:r>
    </w:p>
    <w:p w14:paraId="59956775" w14:textId="77777777" w:rsidR="00A943D2" w:rsidRPr="00C64420" w:rsidRDefault="00A943D2" w:rsidP="00A943D2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First and last name.</w:t>
      </w:r>
    </w:p>
    <w:p w14:paraId="53AEDA28" w14:textId="77777777" w:rsidR="00A943D2" w:rsidRPr="00C64420" w:rsidRDefault="00A943D2" w:rsidP="00A943D2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Nationality.</w:t>
      </w:r>
    </w:p>
    <w:p w14:paraId="75F40486" w14:textId="77777777" w:rsidR="00A943D2" w:rsidRPr="00C64420" w:rsidRDefault="00A943D2" w:rsidP="00A943D2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Date of birth.</w:t>
      </w:r>
    </w:p>
    <w:p w14:paraId="2D5E7A46" w14:textId="77777777" w:rsidR="00A943D2" w:rsidRPr="00C64420" w:rsidRDefault="00A943D2" w:rsidP="00A943D2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Concession type.</w:t>
      </w:r>
    </w:p>
    <w:p w14:paraId="1C8590FF" w14:textId="77777777" w:rsidR="00A943D2" w:rsidRPr="00C64420" w:rsidRDefault="00A943D2" w:rsidP="00A943D2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Email</w:t>
      </w:r>
    </w:p>
    <w:p w14:paraId="4B1837A4" w14:textId="77777777" w:rsidR="00A943D2" w:rsidRPr="00C64420" w:rsidRDefault="00A943D2" w:rsidP="00A943D2">
      <w:pPr>
        <w:pStyle w:val="ListParagraph"/>
        <w:numPr>
          <w:ilvl w:val="0"/>
          <w:numId w:val="20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Phone number</w:t>
      </w:r>
    </w:p>
    <w:p w14:paraId="7B1B6079" w14:textId="77777777" w:rsidR="00A943D2" w:rsidRPr="00C64420" w:rsidRDefault="00A943D2" w:rsidP="00A943D2">
      <w:pPr>
        <w:rPr>
          <w:rFonts w:asciiTheme="minorBidi" w:hAnsiTheme="minorBidi"/>
          <w:i/>
          <w:iCs/>
          <w:sz w:val="24"/>
          <w:szCs w:val="24"/>
        </w:rPr>
      </w:pPr>
      <w:r w:rsidRPr="00C64420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>Seat selection:</w:t>
      </w:r>
      <w:r w:rsidRPr="00C64420">
        <w:rPr>
          <w:rFonts w:asciiTheme="minorBidi" w:hAnsiTheme="minorBidi"/>
          <w:sz w:val="24"/>
          <w:szCs w:val="24"/>
        </w:rPr>
        <w:t xml:space="preserve"> You can choose an available seat in your chosen category</w:t>
      </w:r>
      <w:r w:rsidRPr="00C64420">
        <w:rPr>
          <w:rFonts w:asciiTheme="minorBidi" w:hAnsiTheme="minorBidi"/>
          <w:i/>
          <w:iCs/>
          <w:sz w:val="24"/>
          <w:szCs w:val="24"/>
        </w:rPr>
        <w:t>.</w:t>
      </w:r>
    </w:p>
    <w:p w14:paraId="101DAF7A" w14:textId="77777777" w:rsidR="00A943D2" w:rsidRPr="00C64420" w:rsidRDefault="00A943D2" w:rsidP="00A943D2">
      <w:pPr>
        <w:rPr>
          <w:rFonts w:asciiTheme="minorBidi" w:hAnsiTheme="minorBidi"/>
          <w:i/>
          <w:iCs/>
          <w:sz w:val="24"/>
          <w:szCs w:val="24"/>
        </w:rPr>
      </w:pPr>
    </w:p>
    <w:p w14:paraId="5DE1A832" w14:textId="77777777" w:rsidR="00A943D2" w:rsidRPr="00C64420" w:rsidRDefault="00A943D2" w:rsidP="00A943D2">
      <w:p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>Payment:</w:t>
      </w:r>
      <w:r w:rsidRPr="00C64420">
        <w:rPr>
          <w:rFonts w:asciiTheme="minorBidi" w:hAnsiTheme="minorBidi"/>
          <w:sz w:val="24"/>
          <w:szCs w:val="24"/>
        </w:rPr>
        <w:t xml:space="preserve"> with various methods:</w:t>
      </w:r>
    </w:p>
    <w:p w14:paraId="34FE6DF1" w14:textId="77777777" w:rsidR="00A943D2" w:rsidRPr="00C64420" w:rsidRDefault="00A943D2" w:rsidP="00A943D2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Credit card.</w:t>
      </w:r>
    </w:p>
    <w:p w14:paraId="1FCC7FFC" w14:textId="77777777" w:rsidR="00A943D2" w:rsidRPr="00C64420" w:rsidRDefault="00A943D2" w:rsidP="00A943D2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proofErr w:type="spellStart"/>
      <w:r w:rsidRPr="00C64420">
        <w:rPr>
          <w:rFonts w:asciiTheme="minorBidi" w:hAnsiTheme="minorBidi"/>
          <w:sz w:val="24"/>
          <w:szCs w:val="24"/>
        </w:rPr>
        <w:t>Mada</w:t>
      </w:r>
      <w:proofErr w:type="spellEnd"/>
      <w:r w:rsidRPr="00C64420">
        <w:rPr>
          <w:rFonts w:asciiTheme="minorBidi" w:hAnsiTheme="minorBidi"/>
          <w:sz w:val="24"/>
          <w:szCs w:val="24"/>
        </w:rPr>
        <w:t xml:space="preserve"> card.</w:t>
      </w:r>
    </w:p>
    <w:p w14:paraId="03569A54" w14:textId="77777777" w:rsidR="00A943D2" w:rsidRPr="00C64420" w:rsidRDefault="00A943D2" w:rsidP="00A943D2">
      <w:pPr>
        <w:pStyle w:val="ListParagraph"/>
        <w:numPr>
          <w:ilvl w:val="0"/>
          <w:numId w:val="23"/>
        </w:num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 xml:space="preserve">Apple </w:t>
      </w:r>
      <w:proofErr w:type="gramStart"/>
      <w:r w:rsidRPr="00C64420">
        <w:rPr>
          <w:rFonts w:asciiTheme="minorBidi" w:hAnsiTheme="minorBidi"/>
          <w:sz w:val="24"/>
          <w:szCs w:val="24"/>
        </w:rPr>
        <w:t>pay</w:t>
      </w:r>
      <w:proofErr w:type="gramEnd"/>
      <w:r w:rsidRPr="00C64420">
        <w:rPr>
          <w:rFonts w:asciiTheme="minorBidi" w:hAnsiTheme="minorBidi"/>
          <w:sz w:val="24"/>
          <w:szCs w:val="24"/>
        </w:rPr>
        <w:t>.</w:t>
      </w:r>
    </w:p>
    <w:p w14:paraId="2C6B2956" w14:textId="77777777" w:rsidR="00A943D2" w:rsidRPr="00C64420" w:rsidRDefault="00A943D2" w:rsidP="00A943D2">
      <w:p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b/>
          <w:bCs/>
          <w:i/>
          <w:iCs/>
          <w:sz w:val="24"/>
          <w:szCs w:val="24"/>
          <w:u w:val="single"/>
        </w:rPr>
        <w:t xml:space="preserve">Cancellation: </w:t>
      </w:r>
      <w:r w:rsidRPr="00C64420">
        <w:rPr>
          <w:rFonts w:asciiTheme="minorBidi" w:hAnsiTheme="minorBidi"/>
          <w:sz w:val="24"/>
          <w:szCs w:val="24"/>
        </w:rPr>
        <w:t>The system allows passengers to cancel an existing reservation.</w:t>
      </w:r>
    </w:p>
    <w:p w14:paraId="2F1DC7B1" w14:textId="5101DE17" w:rsidR="00AD384C" w:rsidRDefault="00A943D2" w:rsidP="00C64420">
      <w:pPr>
        <w:rPr>
          <w:rFonts w:asciiTheme="minorBidi" w:hAnsiTheme="minorBidi"/>
          <w:sz w:val="24"/>
          <w:szCs w:val="24"/>
        </w:rPr>
      </w:pPr>
      <w:r w:rsidRPr="00C64420">
        <w:rPr>
          <w:rFonts w:asciiTheme="minorBidi" w:hAnsiTheme="minorBidi"/>
          <w:sz w:val="24"/>
          <w:szCs w:val="24"/>
        </w:rPr>
        <w:t>This function registers the information regarding a passenger who has required cancellation. It includes entries pertaining to train No., Conformation No., Name, date of Journey, price deducted.</w:t>
      </w:r>
    </w:p>
    <w:p w14:paraId="5E1242BD" w14:textId="7D9740B8" w:rsidR="004E2995" w:rsidRDefault="004E2995" w:rsidP="00C64420">
      <w:pPr>
        <w:rPr>
          <w:rFonts w:asciiTheme="minorBidi" w:hAnsiTheme="minorBidi"/>
          <w:b/>
          <w:sz w:val="24"/>
          <w:szCs w:val="24"/>
        </w:rPr>
      </w:pPr>
    </w:p>
    <w:p w14:paraId="2E9AE0E9" w14:textId="77777777" w:rsidR="004E2995" w:rsidRPr="00C64420" w:rsidRDefault="004E2995" w:rsidP="00C64420">
      <w:pPr>
        <w:rPr>
          <w:rFonts w:asciiTheme="minorBidi" w:hAnsiTheme="minorBidi"/>
          <w:b/>
          <w:sz w:val="24"/>
          <w:szCs w:val="24"/>
        </w:rPr>
      </w:pPr>
    </w:p>
    <w:p w14:paraId="52F75710" w14:textId="06FEA1B9" w:rsidR="00D6576A" w:rsidRPr="006002E4" w:rsidRDefault="00D6576A" w:rsidP="00C64420">
      <w:pPr>
        <w:pStyle w:val="Heading2"/>
        <w:shd w:val="clear" w:color="auto" w:fill="06728B"/>
        <w:jc w:val="center"/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</w:pPr>
      <w:r w:rsidRPr="006002E4"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t>4.Non- Functional Requirements</w:t>
      </w:r>
    </w:p>
    <w:p w14:paraId="18CD2258" w14:textId="77777777" w:rsidR="00B60F6C" w:rsidRDefault="00B60F6C" w:rsidP="00B60F6C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u w:val="single"/>
        </w:rPr>
      </w:pPr>
    </w:p>
    <w:p w14:paraId="4577FE44" w14:textId="7B658B8F" w:rsidR="00A943D2" w:rsidRPr="00EC7D09" w:rsidRDefault="009112EB" w:rsidP="00B60F6C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>4.1</w:t>
      </w:r>
      <w:r w:rsidR="00A943D2"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Performance</w:t>
      </w:r>
      <w:r w:rsidR="00EC7D09">
        <w:rPr>
          <w:rFonts w:asciiTheme="minorBidi" w:hAnsiTheme="minorBidi"/>
          <w:b/>
          <w:bCs/>
          <w:color w:val="000000" w:themeColor="text1"/>
          <w:sz w:val="24"/>
          <w:szCs w:val="24"/>
        </w:rPr>
        <w:t>:</w:t>
      </w:r>
      <w:r w:rsidR="00EC7D09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A943D2" w:rsidRPr="00C64420">
        <w:rPr>
          <w:rFonts w:asciiTheme="minorBidi" w:hAnsiTheme="minorBidi"/>
          <w:color w:val="000000" w:themeColor="text1"/>
          <w:sz w:val="24"/>
          <w:szCs w:val="24"/>
        </w:rPr>
        <w:t xml:space="preserve">Response Time: </w:t>
      </w:r>
      <w:r w:rsidR="00D6576A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>Search results should populate within acceptable time limits.</w:t>
      </w:r>
      <w:r w:rsidR="00EC7D09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="00A943D2" w:rsidRPr="00C64420">
        <w:rPr>
          <w:rFonts w:asciiTheme="minorBidi" w:hAnsiTheme="minorBidi"/>
          <w:color w:val="000000" w:themeColor="text1"/>
          <w:sz w:val="24"/>
          <w:szCs w:val="24"/>
        </w:rPr>
        <w:t xml:space="preserve">User satisfaction: </w:t>
      </w:r>
      <w:r w:rsidR="00D6576A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>Helping user appropriately to fill in the mandatory fields, in case of invalid input</w:t>
      </w:r>
      <w:r w:rsidR="00A943D2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 xml:space="preserve">. And </w:t>
      </w:r>
      <w:r w:rsidR="00D6576A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>System accepts payments via different payment methods, like PayPal, wallets, cards, etc.</w:t>
      </w:r>
      <w:r w:rsidR="00A943D2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 xml:space="preserve"> also, </w:t>
      </w:r>
      <w:r w:rsidR="00D6576A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>System visually confirms as well as send booking confirmation to the user's contact.</w:t>
      </w:r>
    </w:p>
    <w:p w14:paraId="277811FC" w14:textId="77777777" w:rsidR="00F377A0" w:rsidRPr="00C64420" w:rsidRDefault="00F377A0" w:rsidP="00F377A0">
      <w:pPr>
        <w:shd w:val="clear" w:color="auto" w:fill="FFFFFF"/>
        <w:spacing w:line="240" w:lineRule="auto"/>
        <w:ind w:left="1200" w:right="480"/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</w:pPr>
    </w:p>
    <w:p w14:paraId="2F23051E" w14:textId="5B053332" w:rsidR="00054FE6" w:rsidRPr="007B19AF" w:rsidRDefault="007B19AF" w:rsidP="007B19AF">
      <w:pPr>
        <w:shd w:val="clear" w:color="auto" w:fill="FFFFFF"/>
        <w:spacing w:line="240" w:lineRule="auto"/>
        <w:ind w:left="57" w:right="480"/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</w:pPr>
      <w:r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4.3 </w:t>
      </w:r>
      <w:r w:rsidR="00F377A0"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>Security:</w:t>
      </w:r>
      <w:r w:rsidR="00F377A0" w:rsidRPr="007B19AF">
        <w:rPr>
          <w:rFonts w:asciiTheme="minorBidi" w:hAnsiTheme="minorBidi"/>
          <w:color w:val="000000" w:themeColor="text1"/>
          <w:sz w:val="24"/>
          <w:szCs w:val="24"/>
        </w:rPr>
        <w:t xml:space="preserve"> The system </w:t>
      </w:r>
      <w:proofErr w:type="gramStart"/>
      <w:r w:rsidR="00F377A0" w:rsidRPr="007B19AF">
        <w:rPr>
          <w:rFonts w:asciiTheme="minorBidi" w:hAnsiTheme="minorBidi"/>
          <w:color w:val="000000" w:themeColor="text1"/>
          <w:sz w:val="24"/>
          <w:szCs w:val="24"/>
        </w:rPr>
        <w:t>use</w:t>
      </w:r>
      <w:proofErr w:type="gramEnd"/>
      <w:r w:rsidR="00F377A0" w:rsidRPr="007B19AF">
        <w:rPr>
          <w:rFonts w:asciiTheme="minorBidi" w:hAnsiTheme="minorBidi"/>
          <w:color w:val="000000" w:themeColor="text1"/>
          <w:sz w:val="24"/>
          <w:szCs w:val="24"/>
        </w:rPr>
        <w:t xml:space="preserve"> SSL (secured socket layer) in all transactions that include any confidential customer information. The system must automatically log out all customers after a period of inactivity. The system should not leave any cookies on the customer's computer containing the user's password. The system's back-end servers shall only be accessible to authenticated management. </w:t>
      </w:r>
    </w:p>
    <w:p w14:paraId="6D8816EE" w14:textId="77777777" w:rsidR="00054FE6" w:rsidRPr="00C64420" w:rsidRDefault="00054FE6" w:rsidP="00054FE6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128708CA" w14:textId="5D4F5796" w:rsidR="00054FE6" w:rsidRPr="00C64420" w:rsidRDefault="007B19AF" w:rsidP="00EC7D09">
      <w:pPr>
        <w:shd w:val="clear" w:color="auto" w:fill="FFFFFF"/>
        <w:spacing w:line="240" w:lineRule="auto"/>
        <w:ind w:right="480"/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</w:pPr>
      <w:r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4.3 </w:t>
      </w:r>
      <w:r w:rsidR="00054FE6"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>Reliability</w:t>
      </w:r>
      <w:r w:rsidR="00BE42B6" w:rsidRPr="007B19AF">
        <w:rPr>
          <w:rFonts w:asciiTheme="minorBidi" w:hAnsiTheme="minorBidi"/>
          <w:b/>
          <w:bCs/>
          <w:color w:val="000000" w:themeColor="text1"/>
          <w:sz w:val="24"/>
          <w:szCs w:val="24"/>
          <w:u w:val="single"/>
          <w:rtl/>
        </w:rPr>
        <w:t>:</w:t>
      </w:r>
      <w:r w:rsidR="00054FE6" w:rsidRPr="00C64420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054FE6" w:rsidRPr="00C64420">
        <w:rPr>
          <w:rFonts w:asciiTheme="minorBidi" w:hAnsiTheme="minorBidi"/>
          <w:color w:val="000000" w:themeColor="text1"/>
          <w:sz w:val="24"/>
          <w:szCs w:val="24"/>
        </w:rPr>
        <w:t>Back-ups made regularly so that restoration with minimal data loss is possible in the event of unforeseen events. The system also</w:t>
      </w:r>
      <w:r w:rsidR="00054FE6" w:rsidRPr="00C64420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="00054FE6" w:rsidRPr="00C64420">
        <w:rPr>
          <w:rFonts w:asciiTheme="minorBidi" w:hAnsiTheme="minorBidi"/>
          <w:color w:val="000000" w:themeColor="text1"/>
          <w:sz w:val="24"/>
          <w:szCs w:val="24"/>
        </w:rPr>
        <w:t>thoroughly tested by all team members to ensure reliability.</w:t>
      </w:r>
    </w:p>
    <w:p w14:paraId="6168F144" w14:textId="77777777" w:rsidR="00054FE6" w:rsidRPr="00C64420" w:rsidRDefault="00054FE6" w:rsidP="00054FE6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0B474894" w14:textId="3D332A95" w:rsidR="00054FE6" w:rsidRDefault="00F377A0" w:rsidP="00EC7D09">
      <w:pPr>
        <w:shd w:val="clear" w:color="auto" w:fill="FFFFFF"/>
        <w:spacing w:line="240" w:lineRule="auto"/>
        <w:ind w:right="480"/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</w:pPr>
      <w:r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</w:t>
      </w:r>
      <w:r w:rsidR="007B19AF"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4.4 </w:t>
      </w:r>
      <w:r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>Availability</w:t>
      </w:r>
      <w:r w:rsidRPr="00EC7D09">
        <w:rPr>
          <w:rFonts w:asciiTheme="minorBidi" w:hAnsiTheme="minorBidi"/>
          <w:b/>
          <w:bCs/>
          <w:i/>
          <w:iCs/>
          <w:color w:val="000000" w:themeColor="text1"/>
          <w:sz w:val="24"/>
          <w:szCs w:val="24"/>
          <w:u w:val="single"/>
        </w:rPr>
        <w:t>:</w:t>
      </w:r>
      <w:r w:rsidRPr="00C64420">
        <w:rPr>
          <w:rFonts w:asciiTheme="minorBidi" w:hAnsiTheme="minorBidi"/>
          <w:color w:val="000000" w:themeColor="text1"/>
          <w:sz w:val="24"/>
          <w:szCs w:val="24"/>
        </w:rPr>
        <w:t xml:space="preserve"> The system should </w:t>
      </w:r>
      <w:r w:rsidR="00EC7D09" w:rsidRPr="00C64420">
        <w:rPr>
          <w:rFonts w:asciiTheme="minorBidi" w:hAnsiTheme="minorBidi"/>
          <w:color w:val="000000" w:themeColor="text1"/>
          <w:sz w:val="24"/>
          <w:szCs w:val="24"/>
        </w:rPr>
        <w:t xml:space="preserve">be </w:t>
      </w:r>
      <w:r w:rsidR="00EC7D09" w:rsidRPr="00EC7D09">
        <w:rPr>
          <w:rFonts w:asciiTheme="minorBidi" w:hAnsiTheme="minorBidi"/>
          <w:color w:val="000000" w:themeColor="text1"/>
          <w:sz w:val="24"/>
          <w:szCs w:val="24"/>
          <w:u w:val="single"/>
        </w:rPr>
        <w:t>always</w:t>
      </w:r>
      <w:r w:rsidR="00EC7D09" w:rsidRPr="00C64420">
        <w:rPr>
          <w:rFonts w:asciiTheme="minorBidi" w:hAnsiTheme="minorBidi"/>
          <w:color w:val="000000" w:themeColor="text1"/>
          <w:sz w:val="24"/>
          <w:szCs w:val="24"/>
        </w:rPr>
        <w:t xml:space="preserve"> available</w:t>
      </w:r>
      <w:r w:rsidRPr="00C64420">
        <w:rPr>
          <w:rFonts w:asciiTheme="minorBidi" w:hAnsiTheme="minorBidi"/>
          <w:color w:val="000000" w:themeColor="text1"/>
          <w:sz w:val="24"/>
          <w:szCs w:val="24"/>
        </w:rPr>
        <w:t xml:space="preserve">, meaning the user can access it using a web browser, only restricted by the down time of the server on which the system runs. A customer friendly system which is in </w:t>
      </w:r>
      <w:proofErr w:type="gramStart"/>
      <w:r w:rsidRPr="00C64420">
        <w:rPr>
          <w:rFonts w:asciiTheme="minorBidi" w:hAnsiTheme="minorBidi"/>
          <w:color w:val="000000" w:themeColor="text1"/>
          <w:sz w:val="24"/>
          <w:szCs w:val="24"/>
        </w:rPr>
        <w:t>access</w:t>
      </w:r>
      <w:proofErr w:type="gramEnd"/>
      <w:r w:rsidRPr="00C64420">
        <w:rPr>
          <w:rFonts w:asciiTheme="minorBidi" w:hAnsiTheme="minorBidi"/>
          <w:color w:val="000000" w:themeColor="text1"/>
          <w:sz w:val="24"/>
          <w:szCs w:val="24"/>
        </w:rPr>
        <w:t xml:space="preserve"> of people around the world should work 24 hours. In case of a of a hardware failure or database corruption, a replacement page will be shown. </w:t>
      </w:r>
      <w:proofErr w:type="gramStart"/>
      <w:r w:rsidRPr="00C64420">
        <w:rPr>
          <w:rFonts w:asciiTheme="minorBidi" w:hAnsiTheme="minorBidi"/>
          <w:color w:val="000000" w:themeColor="text1"/>
          <w:sz w:val="24"/>
          <w:szCs w:val="24"/>
        </w:rPr>
        <w:t>Also</w:t>
      </w:r>
      <w:proofErr w:type="gramEnd"/>
      <w:r w:rsidRPr="00C64420">
        <w:rPr>
          <w:rFonts w:asciiTheme="minorBidi" w:hAnsiTheme="minorBidi"/>
          <w:color w:val="000000" w:themeColor="text1"/>
          <w:sz w:val="24"/>
          <w:szCs w:val="24"/>
        </w:rPr>
        <w:t xml:space="preserve"> in case of a hardware failure or database corruption, backups of the database should be retrieved from the server and saved by the Organizer. Then the service will be restarted. It means 24 x 7 </w:t>
      </w:r>
      <w:r w:rsidR="00EC7D09" w:rsidRPr="00C64420">
        <w:rPr>
          <w:rFonts w:asciiTheme="minorBidi" w:hAnsiTheme="minorBidi"/>
          <w:color w:val="000000" w:themeColor="text1"/>
          <w:sz w:val="24"/>
          <w:szCs w:val="24"/>
        </w:rPr>
        <w:t>availability</w:t>
      </w:r>
      <w:r w:rsidR="00EC7D09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>.</w:t>
      </w:r>
    </w:p>
    <w:p w14:paraId="582A0718" w14:textId="77777777" w:rsidR="00EC7D09" w:rsidRDefault="00EC7D09" w:rsidP="00EC7D09">
      <w:pPr>
        <w:pStyle w:val="ListParagraph"/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</w:pPr>
    </w:p>
    <w:p w14:paraId="57905C19" w14:textId="77777777" w:rsidR="00EC7D09" w:rsidRPr="00EC7D09" w:rsidRDefault="00EC7D09" w:rsidP="00EC7D09">
      <w:pPr>
        <w:shd w:val="clear" w:color="auto" w:fill="FFFFFF"/>
        <w:spacing w:line="240" w:lineRule="auto"/>
        <w:ind w:left="1200" w:right="480"/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</w:pPr>
    </w:p>
    <w:p w14:paraId="782AA467" w14:textId="35389402" w:rsidR="00054FE6" w:rsidRPr="00C64420" w:rsidRDefault="007B19AF" w:rsidP="00EC7D09">
      <w:pPr>
        <w:shd w:val="clear" w:color="auto" w:fill="FFFFFF"/>
        <w:spacing w:line="240" w:lineRule="auto"/>
        <w:ind w:right="480"/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</w:pPr>
      <w:r w:rsidRPr="006002E4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eastAsia="en-US"/>
        </w:rPr>
        <w:t xml:space="preserve">4.5 </w:t>
      </w:r>
      <w:r w:rsidR="00054FE6" w:rsidRPr="006002E4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eastAsia="en-US"/>
        </w:rPr>
        <w:t>Maintainability</w:t>
      </w:r>
      <w:r w:rsidR="00054FE6" w:rsidRPr="006002E4">
        <w:rPr>
          <w:rFonts w:asciiTheme="minorBidi" w:eastAsia="Times New Roman" w:hAnsiTheme="minorBidi"/>
          <w:b/>
          <w:bCs/>
          <w:i/>
          <w:iCs/>
          <w:color w:val="000000" w:themeColor="text1"/>
          <w:sz w:val="24"/>
          <w:szCs w:val="24"/>
          <w:lang w:eastAsia="en-US"/>
        </w:rPr>
        <w:t>:</w:t>
      </w:r>
      <w:r w:rsidR="00054FE6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 xml:space="preserve"> A commercial database is used for maintaining the database and the application server takes care of the site. In case of a failure, a re-initialization of the project will be done. </w:t>
      </w:r>
      <w:proofErr w:type="gramStart"/>
      <w:r w:rsidR="00054FE6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>Also</w:t>
      </w:r>
      <w:proofErr w:type="gramEnd"/>
      <w:r w:rsidR="00054FE6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 xml:space="preserve"> the software design is being done with modularity in mind so that maintainability can be done efficiently.</w:t>
      </w:r>
    </w:p>
    <w:p w14:paraId="16F209FE" w14:textId="77777777" w:rsidR="00054FE6" w:rsidRPr="00C64420" w:rsidRDefault="00054FE6" w:rsidP="00054FE6">
      <w:pPr>
        <w:pStyle w:val="ListParagraph"/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</w:pPr>
    </w:p>
    <w:p w14:paraId="4EDE9962" w14:textId="25652B3D" w:rsidR="00AC6557" w:rsidRPr="00C64420" w:rsidRDefault="00054FE6" w:rsidP="00EC7D09">
      <w:pPr>
        <w:shd w:val="clear" w:color="auto" w:fill="FFFFFF"/>
        <w:spacing w:line="240" w:lineRule="auto"/>
        <w:ind w:right="480"/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</w:pPr>
      <w:r w:rsidRPr="006002E4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eastAsia="en-US"/>
        </w:rPr>
        <w:t xml:space="preserve"> </w:t>
      </w:r>
      <w:r w:rsidR="007B19AF" w:rsidRPr="006002E4">
        <w:rPr>
          <w:rFonts w:asciiTheme="minorBidi" w:eastAsia="Times New Roman" w:hAnsiTheme="minorBidi"/>
          <w:b/>
          <w:bCs/>
          <w:color w:val="000000" w:themeColor="text1"/>
          <w:sz w:val="24"/>
          <w:szCs w:val="24"/>
          <w:lang w:eastAsia="en-US"/>
        </w:rPr>
        <w:t xml:space="preserve">4.6 </w:t>
      </w:r>
      <w:r w:rsidRPr="006002E4">
        <w:rPr>
          <w:rFonts w:asciiTheme="minorBidi" w:eastAsia="Times New Roman" w:hAnsiTheme="minorBidi"/>
          <w:b/>
          <w:bCs/>
          <w:i/>
          <w:iCs/>
          <w:color w:val="000000" w:themeColor="text1"/>
          <w:sz w:val="24"/>
          <w:szCs w:val="24"/>
          <w:lang w:eastAsia="en-US"/>
        </w:rPr>
        <w:t>Supportability:</w:t>
      </w:r>
      <w:r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 xml:space="preserve"> The code and supporting modules of the system will be well documented and easy to understand. Online User Documentation and Help System Requirement</w:t>
      </w:r>
      <w:r w:rsidR="00AC6557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>.</w:t>
      </w:r>
    </w:p>
    <w:p w14:paraId="4CAF3119" w14:textId="77777777" w:rsidR="00AC6557" w:rsidRPr="006002E4" w:rsidRDefault="00AC6557" w:rsidP="00AC6557">
      <w:pPr>
        <w:pStyle w:val="ListParagraph"/>
        <w:rPr>
          <w:rFonts w:asciiTheme="minorBidi" w:hAnsiTheme="minorBidi"/>
          <w:color w:val="000000" w:themeColor="text1"/>
          <w:sz w:val="24"/>
          <w:szCs w:val="24"/>
        </w:rPr>
      </w:pPr>
    </w:p>
    <w:p w14:paraId="41B85EB1" w14:textId="3EA39A59" w:rsidR="00AC6557" w:rsidRPr="00C64420" w:rsidRDefault="007B19AF" w:rsidP="00EC7D09">
      <w:pPr>
        <w:shd w:val="clear" w:color="auto" w:fill="FFFFFF"/>
        <w:spacing w:line="240" w:lineRule="auto"/>
        <w:ind w:right="480"/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</w:pPr>
      <w:r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4.7 </w:t>
      </w:r>
      <w:r w:rsidR="00AC6557" w:rsidRPr="006002E4">
        <w:rPr>
          <w:rFonts w:asciiTheme="minorBidi" w:hAnsiTheme="minorBidi"/>
          <w:b/>
          <w:bCs/>
          <w:color w:val="000000" w:themeColor="text1"/>
          <w:sz w:val="24"/>
          <w:szCs w:val="24"/>
        </w:rPr>
        <w:t>Resource Utilization</w:t>
      </w:r>
      <w:r w:rsidR="00AC6557" w:rsidRPr="006002E4">
        <w:rPr>
          <w:rFonts w:asciiTheme="minorBidi" w:eastAsia="Times New Roman" w:hAnsiTheme="minorBidi"/>
          <w:b/>
          <w:bCs/>
          <w:i/>
          <w:iCs/>
          <w:color w:val="000000" w:themeColor="text1"/>
          <w:sz w:val="24"/>
          <w:szCs w:val="24"/>
          <w:lang w:eastAsia="en-US"/>
        </w:rPr>
        <w:t>:</w:t>
      </w:r>
      <w:r w:rsidR="00AC6557" w:rsidRPr="00C64420">
        <w:rPr>
          <w:rFonts w:asciiTheme="minorBidi" w:eastAsia="Times New Roman" w:hAnsiTheme="minorBidi"/>
          <w:color w:val="000000" w:themeColor="text1"/>
          <w:sz w:val="24"/>
          <w:szCs w:val="24"/>
          <w:lang w:eastAsia="en-US"/>
        </w:rPr>
        <w:t xml:space="preserve"> </w:t>
      </w:r>
      <w:r w:rsidR="00AC6557" w:rsidRPr="00C64420">
        <w:rPr>
          <w:rFonts w:asciiTheme="minorBidi" w:hAnsiTheme="minorBidi"/>
          <w:color w:val="000000" w:themeColor="text1"/>
          <w:sz w:val="24"/>
          <w:szCs w:val="24"/>
        </w:rPr>
        <w:t>The resources used in the creation of this system include: Saudi Railway Company (SAR).</w:t>
      </w:r>
    </w:p>
    <w:p w14:paraId="3791DE66" w14:textId="52D072F3" w:rsidR="00255FE3" w:rsidRDefault="00255FE3" w:rsidP="00255FE3">
      <w:pPr>
        <w:spacing w:before="100" w:beforeAutospacing="1" w:after="100" w:afterAutospacing="1" w:line="48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21D6B89C" w14:textId="77777777" w:rsidR="006106BB" w:rsidRDefault="006106BB" w:rsidP="00255FE3">
      <w:pPr>
        <w:spacing w:before="100" w:beforeAutospacing="1" w:after="100" w:afterAutospacing="1" w:line="48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14:paraId="690D7EAE" w14:textId="294123BB" w:rsidR="00C22EBC" w:rsidRDefault="00C22EBC" w:rsidP="00C22EBC">
      <w:pPr>
        <w:rPr>
          <w:rFonts w:asciiTheme="minorBidi" w:hAnsiTheme="minorBidi"/>
          <w:noProof/>
          <w:sz w:val="24"/>
          <w:szCs w:val="24"/>
        </w:rPr>
      </w:pPr>
    </w:p>
    <w:p w14:paraId="43048C6F" w14:textId="208C4D73" w:rsidR="00C22EBC" w:rsidRDefault="00C22EBC" w:rsidP="00C22EBC">
      <w:pPr>
        <w:rPr>
          <w:rFonts w:asciiTheme="minorBidi" w:hAnsiTheme="minorBidi"/>
          <w:noProof/>
          <w:sz w:val="24"/>
          <w:szCs w:val="24"/>
        </w:rPr>
      </w:pPr>
    </w:p>
    <w:p w14:paraId="4184076C" w14:textId="77777777" w:rsidR="00C22EBC" w:rsidRPr="006002E4" w:rsidRDefault="00C22EBC" w:rsidP="00C22EBC">
      <w:pPr>
        <w:rPr>
          <w:rFonts w:asciiTheme="minorBidi" w:hAnsiTheme="minorBidi"/>
          <w:b/>
          <w:bCs/>
          <w:noProof/>
          <w:sz w:val="24"/>
          <w:szCs w:val="24"/>
        </w:rPr>
      </w:pPr>
    </w:p>
    <w:p w14:paraId="31E4B1BE" w14:textId="1DFC1B96" w:rsidR="00C22EBC" w:rsidRPr="006002E4" w:rsidRDefault="00C22EBC" w:rsidP="00C22EBC">
      <w:pPr>
        <w:shd w:val="clear" w:color="auto" w:fill="06728B"/>
        <w:jc w:val="center"/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</w:pPr>
      <w:r w:rsidRPr="006002E4">
        <w:rPr>
          <w:rStyle w:val="Heading2Char"/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t>5.</w:t>
      </w:r>
      <w:r w:rsidRPr="006002E4"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t>UML Diagrams</w:t>
      </w:r>
    </w:p>
    <w:p w14:paraId="133BE44D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1B2999AE" w14:textId="22EA2A2E" w:rsidR="00C22EBC" w:rsidRPr="006002E4" w:rsidRDefault="00C22EBC" w:rsidP="00C22EBC">
      <w:pPr>
        <w:rPr>
          <w:rFonts w:asciiTheme="minorBidi" w:hAnsiTheme="minorBidi"/>
          <w:b/>
          <w:sz w:val="24"/>
          <w:szCs w:val="24"/>
        </w:rPr>
      </w:pPr>
      <w:r w:rsidRPr="006002E4">
        <w:rPr>
          <w:rFonts w:asciiTheme="minorBidi" w:hAnsiTheme="minorBidi"/>
          <w:b/>
          <w:sz w:val="24"/>
          <w:szCs w:val="24"/>
        </w:rPr>
        <w:t>5.1</w:t>
      </w:r>
      <w:r w:rsidR="009112EB" w:rsidRPr="006002E4">
        <w:rPr>
          <w:rFonts w:asciiTheme="minorBidi" w:hAnsiTheme="minorBidi"/>
          <w:b/>
          <w:sz w:val="24"/>
          <w:szCs w:val="24"/>
        </w:rPr>
        <w:t xml:space="preserve"> </w:t>
      </w:r>
      <w:r w:rsidRPr="006002E4">
        <w:rPr>
          <w:rFonts w:asciiTheme="minorBidi" w:hAnsiTheme="minorBidi"/>
          <w:b/>
          <w:sz w:val="24"/>
          <w:szCs w:val="24"/>
        </w:rPr>
        <w:t>Use-Case</w:t>
      </w:r>
      <w:r w:rsidR="009112EB" w:rsidRPr="006002E4">
        <w:rPr>
          <w:rFonts w:asciiTheme="minorBidi" w:hAnsiTheme="minorBidi"/>
          <w:b/>
          <w:sz w:val="24"/>
          <w:szCs w:val="24"/>
        </w:rPr>
        <w:t>:</w:t>
      </w:r>
    </w:p>
    <w:p w14:paraId="25F96DD2" w14:textId="7E66900E" w:rsidR="00C22EBC" w:rsidRDefault="00A01EE3" w:rsidP="00C22EBC">
      <w:pPr>
        <w:jc w:val="center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noProof/>
          <w:sz w:val="24"/>
          <w:szCs w:val="24"/>
        </w:rPr>
        <w:drawing>
          <wp:inline distT="0" distB="0" distL="0" distR="0" wp14:anchorId="3FB16CF6" wp14:editId="045EBFE5">
            <wp:extent cx="6827003" cy="62650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89595" cy="632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E14F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562E939A" w14:textId="153B4D9D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1F1D4845" w14:textId="416A3670" w:rsidR="001E298C" w:rsidRDefault="001E298C" w:rsidP="00C22EBC">
      <w:pPr>
        <w:rPr>
          <w:rFonts w:asciiTheme="minorBidi" w:hAnsiTheme="minorBidi"/>
          <w:b/>
          <w:sz w:val="24"/>
          <w:szCs w:val="24"/>
        </w:rPr>
      </w:pPr>
    </w:p>
    <w:p w14:paraId="22B74972" w14:textId="77777777" w:rsidR="001E298C" w:rsidRDefault="001E298C" w:rsidP="00C22EBC">
      <w:pPr>
        <w:rPr>
          <w:rFonts w:asciiTheme="minorBidi" w:hAnsiTheme="minorBidi"/>
          <w:b/>
          <w:sz w:val="24"/>
          <w:szCs w:val="24"/>
        </w:rPr>
      </w:pPr>
    </w:p>
    <w:p w14:paraId="53E1572E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6E22519A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35A16C18" w14:textId="7072717E" w:rsidR="00C22EBC" w:rsidRPr="006002E4" w:rsidRDefault="009112EB" w:rsidP="00C22EBC">
      <w:pPr>
        <w:rPr>
          <w:rFonts w:asciiTheme="minorBidi" w:hAnsiTheme="minorBidi"/>
          <w:b/>
          <w:sz w:val="24"/>
          <w:szCs w:val="24"/>
        </w:rPr>
      </w:pPr>
      <w:r w:rsidRPr="006002E4">
        <w:rPr>
          <w:rFonts w:asciiTheme="minorBidi" w:hAnsiTheme="minorBidi"/>
          <w:b/>
          <w:sz w:val="24"/>
          <w:szCs w:val="24"/>
        </w:rPr>
        <w:t>5.2</w:t>
      </w:r>
      <w:r w:rsidR="00C22EBC" w:rsidRPr="006002E4">
        <w:rPr>
          <w:rFonts w:asciiTheme="minorBidi" w:hAnsiTheme="minorBidi"/>
          <w:b/>
          <w:sz w:val="24"/>
          <w:szCs w:val="24"/>
        </w:rPr>
        <w:t xml:space="preserve"> </w:t>
      </w:r>
      <w:r w:rsidRPr="006002E4">
        <w:rPr>
          <w:rFonts w:asciiTheme="minorBidi" w:hAnsiTheme="minorBidi"/>
          <w:b/>
          <w:sz w:val="24"/>
          <w:szCs w:val="24"/>
        </w:rPr>
        <w:t>Entity relationship:</w:t>
      </w:r>
    </w:p>
    <w:p w14:paraId="0CBCA4F8" w14:textId="12F7CA5F" w:rsidR="00C22EBC" w:rsidRDefault="001E298C" w:rsidP="00C22EBC">
      <w:pPr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noProof/>
          <w:sz w:val="24"/>
          <w:szCs w:val="24"/>
        </w:rPr>
        <w:drawing>
          <wp:inline distT="0" distB="0" distL="0" distR="0" wp14:anchorId="471B46E6" wp14:editId="2E0EFF3C">
            <wp:extent cx="5372182" cy="47502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6237" cy="47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1862D" w14:textId="28311978" w:rsidR="00C22EBC" w:rsidRDefault="00C22EBC" w:rsidP="00C22EBC">
      <w:pPr>
        <w:rPr>
          <w:rFonts w:asciiTheme="minorBidi" w:hAnsiTheme="minorBidi"/>
          <w:b/>
          <w:sz w:val="24"/>
          <w:szCs w:val="24"/>
          <w:rtl/>
        </w:rPr>
      </w:pPr>
    </w:p>
    <w:p w14:paraId="07553C26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6BF14270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218EAB37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794B1F70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5202104F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34389405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79935E2D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2590E6CD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42F30317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7FCA612B" w14:textId="77777777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2B089E90" w14:textId="29650F48" w:rsidR="00C22EBC" w:rsidRDefault="00C22EBC" w:rsidP="00C22EBC">
      <w:pPr>
        <w:rPr>
          <w:rFonts w:asciiTheme="minorBidi" w:hAnsiTheme="minorBidi"/>
          <w:b/>
          <w:sz w:val="24"/>
          <w:szCs w:val="24"/>
        </w:rPr>
      </w:pPr>
    </w:p>
    <w:p w14:paraId="2507FD26" w14:textId="3E8752ED" w:rsidR="001E298C" w:rsidRDefault="001E298C" w:rsidP="00C22EBC">
      <w:pPr>
        <w:rPr>
          <w:rFonts w:asciiTheme="minorBidi" w:hAnsiTheme="minorBidi"/>
          <w:b/>
          <w:sz w:val="24"/>
          <w:szCs w:val="24"/>
        </w:rPr>
      </w:pPr>
    </w:p>
    <w:p w14:paraId="688529CF" w14:textId="57A1D0A0" w:rsidR="001E298C" w:rsidRDefault="001E298C" w:rsidP="00C22EBC">
      <w:pPr>
        <w:rPr>
          <w:rFonts w:asciiTheme="minorBidi" w:hAnsiTheme="minorBidi"/>
          <w:b/>
          <w:sz w:val="24"/>
          <w:szCs w:val="24"/>
        </w:rPr>
      </w:pPr>
    </w:p>
    <w:p w14:paraId="75CD6F93" w14:textId="653E585B" w:rsidR="001E298C" w:rsidRDefault="001E298C" w:rsidP="00C22EBC">
      <w:pPr>
        <w:rPr>
          <w:rFonts w:asciiTheme="minorBidi" w:hAnsiTheme="minorBidi"/>
          <w:b/>
          <w:sz w:val="24"/>
          <w:szCs w:val="24"/>
        </w:rPr>
      </w:pPr>
    </w:p>
    <w:p w14:paraId="23D081F0" w14:textId="111596BA" w:rsidR="001E298C" w:rsidRDefault="001E298C" w:rsidP="00C22EBC">
      <w:pPr>
        <w:rPr>
          <w:rFonts w:asciiTheme="minorBidi" w:hAnsiTheme="minorBidi"/>
          <w:b/>
          <w:sz w:val="24"/>
          <w:szCs w:val="24"/>
        </w:rPr>
      </w:pPr>
    </w:p>
    <w:p w14:paraId="46BC141B" w14:textId="77777777" w:rsidR="001E298C" w:rsidRDefault="001E298C" w:rsidP="00C22EBC">
      <w:pPr>
        <w:rPr>
          <w:rFonts w:asciiTheme="minorBidi" w:hAnsiTheme="minorBidi"/>
          <w:b/>
          <w:sz w:val="24"/>
          <w:szCs w:val="24"/>
        </w:rPr>
      </w:pPr>
    </w:p>
    <w:p w14:paraId="5E32EEA6" w14:textId="113495D7" w:rsidR="00EC7D09" w:rsidRPr="00310A67" w:rsidRDefault="009112EB" w:rsidP="00310A67">
      <w:pPr>
        <w:pStyle w:val="ListParagraph"/>
        <w:numPr>
          <w:ilvl w:val="1"/>
          <w:numId w:val="22"/>
        </w:numPr>
        <w:rPr>
          <w:rFonts w:asciiTheme="minorBidi" w:hAnsiTheme="minorBidi"/>
          <w:b/>
          <w:sz w:val="24"/>
          <w:szCs w:val="24"/>
        </w:rPr>
      </w:pPr>
      <w:r w:rsidRPr="00310A67">
        <w:rPr>
          <w:rFonts w:asciiTheme="minorBidi" w:hAnsiTheme="minorBidi"/>
          <w:b/>
          <w:sz w:val="24"/>
          <w:szCs w:val="24"/>
        </w:rPr>
        <w:t>Sequence:</w:t>
      </w:r>
    </w:p>
    <w:p w14:paraId="129D9ACD" w14:textId="59629B8F" w:rsidR="00310A67" w:rsidRDefault="000D6CD9" w:rsidP="00310A67">
      <w:pPr>
        <w:spacing w:before="100" w:beforeAutospacing="1" w:after="100" w:afterAutospacing="1" w:line="480" w:lineRule="auto"/>
        <w:jc w:val="center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noProof/>
          <w:sz w:val="24"/>
          <w:szCs w:val="24"/>
        </w:rPr>
        <w:drawing>
          <wp:inline distT="0" distB="0" distL="0" distR="0" wp14:anchorId="36F69D9C" wp14:editId="02599D31">
            <wp:extent cx="5677794" cy="6891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9884" cy="69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A388" w14:textId="77777777" w:rsidR="001E298C" w:rsidRDefault="001E298C" w:rsidP="001E298C">
      <w:pPr>
        <w:spacing w:before="100" w:beforeAutospacing="1" w:after="100" w:afterAutospacing="1" w:line="480" w:lineRule="auto"/>
        <w:rPr>
          <w:rFonts w:asciiTheme="minorBidi" w:hAnsiTheme="minorBidi"/>
          <w:b/>
          <w:sz w:val="24"/>
          <w:szCs w:val="24"/>
        </w:rPr>
      </w:pPr>
    </w:p>
    <w:p w14:paraId="6E7387BA" w14:textId="7F87B2E0" w:rsidR="006106BB" w:rsidRDefault="00310A67" w:rsidP="00310A67">
      <w:pPr>
        <w:pStyle w:val="ListParagraph"/>
        <w:numPr>
          <w:ilvl w:val="1"/>
          <w:numId w:val="22"/>
        </w:numPr>
        <w:spacing w:before="100" w:beforeAutospacing="1" w:after="100" w:afterAutospacing="1" w:line="480" w:lineRule="auto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sz w:val="24"/>
          <w:szCs w:val="24"/>
        </w:rPr>
        <w:lastRenderedPageBreak/>
        <w:t>Activity</w:t>
      </w:r>
      <w:r w:rsidRPr="00310A67">
        <w:rPr>
          <w:rFonts w:asciiTheme="minorBidi" w:hAnsiTheme="minorBidi"/>
          <w:b/>
          <w:sz w:val="24"/>
          <w:szCs w:val="24"/>
        </w:rPr>
        <w:t>:</w:t>
      </w:r>
    </w:p>
    <w:p w14:paraId="6BB4B0C2" w14:textId="77777777" w:rsidR="00310A67" w:rsidRPr="00310A67" w:rsidRDefault="00310A67" w:rsidP="00310A67">
      <w:pPr>
        <w:pStyle w:val="ListParagraph"/>
        <w:rPr>
          <w:rFonts w:asciiTheme="minorBidi" w:hAnsiTheme="minorBidi"/>
          <w:b/>
          <w:sz w:val="24"/>
          <w:szCs w:val="24"/>
        </w:rPr>
      </w:pPr>
    </w:p>
    <w:p w14:paraId="443784E8" w14:textId="5ACEEA34" w:rsidR="00310A67" w:rsidRPr="00310A67" w:rsidRDefault="00A01EE3" w:rsidP="00310A67">
      <w:pPr>
        <w:pStyle w:val="ListParagraph"/>
        <w:spacing w:before="100" w:beforeAutospacing="1" w:after="100" w:afterAutospacing="1" w:line="480" w:lineRule="auto"/>
        <w:jc w:val="center"/>
        <w:rPr>
          <w:rFonts w:asciiTheme="minorBidi" w:hAnsiTheme="minorBidi"/>
          <w:b/>
          <w:sz w:val="24"/>
          <w:szCs w:val="24"/>
        </w:rPr>
      </w:pPr>
      <w:r>
        <w:rPr>
          <w:rFonts w:asciiTheme="minorBidi" w:hAnsiTheme="minorBidi"/>
          <w:b/>
          <w:noProof/>
          <w:sz w:val="24"/>
          <w:szCs w:val="24"/>
        </w:rPr>
        <w:drawing>
          <wp:inline distT="0" distB="0" distL="0" distR="0" wp14:anchorId="4EFBBF28" wp14:editId="7EC1AFBC">
            <wp:extent cx="2866377" cy="6168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1099" cy="617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E6EB" w14:textId="6C895D53" w:rsidR="00310A67" w:rsidRDefault="00310A67" w:rsidP="00310A67">
      <w:pPr>
        <w:spacing w:before="100" w:beforeAutospacing="1" w:after="100" w:afterAutospacing="1" w:line="480" w:lineRule="auto"/>
        <w:jc w:val="center"/>
        <w:rPr>
          <w:rFonts w:asciiTheme="minorBidi" w:hAnsiTheme="minorBidi"/>
          <w:color w:val="000000" w:themeColor="text1"/>
          <w:sz w:val="24"/>
          <w:szCs w:val="24"/>
        </w:rPr>
      </w:pPr>
    </w:p>
    <w:p w14:paraId="6CCE1ADB" w14:textId="42F000B8" w:rsidR="001E298C" w:rsidRDefault="001E298C" w:rsidP="00310A67">
      <w:pPr>
        <w:spacing w:before="100" w:beforeAutospacing="1" w:after="100" w:afterAutospacing="1" w:line="480" w:lineRule="auto"/>
        <w:jc w:val="center"/>
        <w:rPr>
          <w:rFonts w:asciiTheme="minorBidi" w:hAnsiTheme="minorBidi"/>
          <w:color w:val="000000" w:themeColor="text1"/>
          <w:sz w:val="24"/>
          <w:szCs w:val="24"/>
        </w:rPr>
      </w:pPr>
    </w:p>
    <w:p w14:paraId="0C587B3A" w14:textId="77777777" w:rsidR="000D6CD9" w:rsidRPr="00C64420" w:rsidRDefault="000D6CD9" w:rsidP="00310A67">
      <w:pPr>
        <w:spacing w:before="100" w:beforeAutospacing="1" w:after="100" w:afterAutospacing="1" w:line="480" w:lineRule="auto"/>
        <w:jc w:val="center"/>
        <w:rPr>
          <w:rFonts w:asciiTheme="minorBidi" w:hAnsiTheme="minorBidi"/>
          <w:color w:val="000000" w:themeColor="text1"/>
          <w:sz w:val="24"/>
          <w:szCs w:val="24"/>
        </w:rPr>
      </w:pPr>
    </w:p>
    <w:p w14:paraId="720DBE07" w14:textId="15E1E22B" w:rsidR="00255FE3" w:rsidRDefault="006002E4" w:rsidP="00310A67">
      <w:pPr>
        <w:pStyle w:val="Heading2"/>
        <w:numPr>
          <w:ilvl w:val="0"/>
          <w:numId w:val="22"/>
        </w:numPr>
        <w:shd w:val="clear" w:color="auto" w:fill="06728B"/>
        <w:jc w:val="center"/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lastRenderedPageBreak/>
        <w:t>R</w:t>
      </w:r>
      <w:r w:rsidRPr="006002E4">
        <w:rPr>
          <w:rFonts w:asciiTheme="majorBidi" w:hAnsiTheme="majorBidi" w:cstheme="majorBidi"/>
          <w:b/>
          <w:bCs/>
          <w:color w:val="FFFFFF" w:themeColor="background1"/>
          <w:sz w:val="36"/>
          <w:szCs w:val="36"/>
        </w:rPr>
        <w:t>eferences</w:t>
      </w:r>
    </w:p>
    <w:p w14:paraId="52F757B7" w14:textId="7BBE9DFB" w:rsidR="00310A67" w:rsidRPr="00310A67" w:rsidRDefault="00310A67" w:rsidP="00310A67">
      <w:pPr>
        <w:pStyle w:val="TOC3"/>
        <w:tabs>
          <w:tab w:val="right" w:leader="dot" w:pos="9345"/>
        </w:tabs>
        <w:ind w:left="840"/>
      </w:pPr>
    </w:p>
    <w:p w14:paraId="5E751E9A" w14:textId="77777777" w:rsidR="00255FE3" w:rsidRPr="00255FE3" w:rsidRDefault="00255FE3" w:rsidP="00255FE3">
      <w:pPr>
        <w:rPr>
          <w:rFonts w:asciiTheme="minorBidi" w:hAnsiTheme="minorBidi"/>
          <w:sz w:val="24"/>
          <w:szCs w:val="24"/>
        </w:rPr>
      </w:pPr>
    </w:p>
    <w:p w14:paraId="46951842" w14:textId="60D07643" w:rsidR="00BE42B6" w:rsidRDefault="00BE42B6" w:rsidP="00255FE3">
      <w:pPr>
        <w:rPr>
          <w:rFonts w:asciiTheme="minorBidi" w:hAnsiTheme="minorBidi"/>
          <w:sz w:val="24"/>
          <w:szCs w:val="24"/>
          <w:rtl/>
        </w:rPr>
      </w:pPr>
    </w:p>
    <w:p w14:paraId="3855E3D3" w14:textId="5211D651" w:rsidR="00BE42B6" w:rsidRDefault="00BE42B6" w:rsidP="00255FE3">
      <w:pPr>
        <w:rPr>
          <w:rFonts w:asciiTheme="minorBidi" w:hAnsiTheme="minorBidi"/>
          <w:sz w:val="24"/>
          <w:szCs w:val="24"/>
          <w:rtl/>
        </w:rPr>
      </w:pPr>
    </w:p>
    <w:p w14:paraId="5249E0B7" w14:textId="3B4DE671" w:rsidR="00C22EBC" w:rsidRDefault="00C22EBC" w:rsidP="00C22EBC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IEEE SRS format</w:t>
      </w:r>
    </w:p>
    <w:p w14:paraId="06506161" w14:textId="2E958779" w:rsidR="00C22EBC" w:rsidRDefault="00000000" w:rsidP="00C22EBC">
      <w:pPr>
        <w:rPr>
          <w:rFonts w:asciiTheme="minorBidi" w:hAnsiTheme="minorBidi"/>
          <w:sz w:val="24"/>
          <w:szCs w:val="24"/>
        </w:rPr>
      </w:pPr>
      <w:hyperlink r:id="rId16" w:history="1">
        <w:r w:rsidR="00C22EBC" w:rsidRPr="00B32D8D">
          <w:rPr>
            <w:rStyle w:val="Hyperlink"/>
            <w:rFonts w:asciiTheme="minorBidi" w:hAnsiTheme="minorBidi"/>
            <w:sz w:val="24"/>
            <w:szCs w:val="24"/>
          </w:rPr>
          <w:t>www.sar.com.sa</w:t>
        </w:r>
      </w:hyperlink>
    </w:p>
    <w:p w14:paraId="0B3A5B96" w14:textId="20D77FD9" w:rsidR="00C22EBC" w:rsidRDefault="00C22EBC" w:rsidP="00C22EBC">
      <w:pPr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>www.google.com</w:t>
      </w:r>
    </w:p>
    <w:p w14:paraId="6C5214EE" w14:textId="23F9DA96" w:rsidR="00BE42B6" w:rsidRDefault="00BE42B6" w:rsidP="00255FE3">
      <w:pPr>
        <w:rPr>
          <w:rFonts w:asciiTheme="minorBidi" w:hAnsiTheme="minorBidi"/>
          <w:sz w:val="24"/>
          <w:szCs w:val="24"/>
          <w:rtl/>
        </w:rPr>
      </w:pPr>
    </w:p>
    <w:p w14:paraId="4343642A" w14:textId="0B667787" w:rsidR="00BE42B6" w:rsidRDefault="00BE42B6" w:rsidP="00255FE3">
      <w:pPr>
        <w:rPr>
          <w:rFonts w:asciiTheme="minorBidi" w:hAnsiTheme="minorBidi"/>
          <w:sz w:val="24"/>
          <w:szCs w:val="24"/>
          <w:rtl/>
        </w:rPr>
      </w:pPr>
    </w:p>
    <w:p w14:paraId="75042878" w14:textId="3B9166CD" w:rsidR="00BE42B6" w:rsidRDefault="00BE42B6" w:rsidP="00255FE3">
      <w:pPr>
        <w:rPr>
          <w:rFonts w:asciiTheme="minorBidi" w:hAnsiTheme="minorBidi"/>
          <w:sz w:val="24"/>
          <w:szCs w:val="24"/>
          <w:rtl/>
        </w:rPr>
      </w:pPr>
    </w:p>
    <w:p w14:paraId="54218CD4" w14:textId="2624905C" w:rsidR="00BE42B6" w:rsidRDefault="00BE42B6" w:rsidP="00255FE3">
      <w:pPr>
        <w:rPr>
          <w:rFonts w:asciiTheme="minorBidi" w:hAnsiTheme="minorBidi"/>
          <w:sz w:val="24"/>
          <w:szCs w:val="24"/>
          <w:rtl/>
        </w:rPr>
      </w:pPr>
    </w:p>
    <w:p w14:paraId="63C2F01D" w14:textId="48826871" w:rsidR="00BE42B6" w:rsidRDefault="00BE42B6" w:rsidP="00255FE3">
      <w:pPr>
        <w:rPr>
          <w:rFonts w:asciiTheme="minorBidi" w:hAnsiTheme="minorBidi"/>
          <w:sz w:val="24"/>
          <w:szCs w:val="24"/>
          <w:rtl/>
        </w:rPr>
      </w:pPr>
    </w:p>
    <w:p w14:paraId="4DEDA412" w14:textId="30BC2B65" w:rsidR="00BE42B6" w:rsidRDefault="00BE42B6" w:rsidP="00255FE3">
      <w:pPr>
        <w:rPr>
          <w:rFonts w:asciiTheme="minorBidi" w:hAnsiTheme="minorBidi"/>
          <w:sz w:val="24"/>
          <w:szCs w:val="24"/>
          <w:rtl/>
        </w:rPr>
      </w:pPr>
    </w:p>
    <w:p w14:paraId="3DD987E6" w14:textId="5D3F63F6" w:rsidR="00BE42B6" w:rsidRDefault="00BE42B6" w:rsidP="00255FE3">
      <w:pPr>
        <w:rPr>
          <w:rFonts w:asciiTheme="minorBidi" w:hAnsiTheme="minorBidi"/>
          <w:sz w:val="24"/>
          <w:szCs w:val="24"/>
          <w:rtl/>
        </w:rPr>
      </w:pPr>
    </w:p>
    <w:p w14:paraId="5BE4D8F2" w14:textId="77777777" w:rsidR="00255FE3" w:rsidRPr="00255FE3" w:rsidRDefault="00255FE3" w:rsidP="00255FE3">
      <w:pPr>
        <w:rPr>
          <w:rFonts w:asciiTheme="minorBidi" w:hAnsiTheme="minorBidi"/>
          <w:sz w:val="24"/>
          <w:szCs w:val="24"/>
        </w:rPr>
      </w:pPr>
    </w:p>
    <w:p w14:paraId="756393CD" w14:textId="77777777" w:rsidR="00255FE3" w:rsidRDefault="00255FE3" w:rsidP="00255FE3"/>
    <w:p w14:paraId="7E2A3EE2" w14:textId="35BB6AF9" w:rsidR="00511DEF" w:rsidRPr="006E4F7B" w:rsidRDefault="00511DEF" w:rsidP="002F5404">
      <w:pPr>
        <w:rPr>
          <w:noProof/>
          <w:sz w:val="24"/>
          <w:szCs w:val="24"/>
        </w:rPr>
      </w:pPr>
    </w:p>
    <w:p w14:paraId="7203AA7F" w14:textId="11B0B463" w:rsidR="00511DEF" w:rsidRPr="006E4F7B" w:rsidRDefault="00511DEF" w:rsidP="002F5404">
      <w:pPr>
        <w:rPr>
          <w:noProof/>
          <w:sz w:val="24"/>
          <w:szCs w:val="24"/>
        </w:rPr>
      </w:pPr>
    </w:p>
    <w:p w14:paraId="43050352" w14:textId="325D33F6" w:rsidR="00511DEF" w:rsidRPr="006E4F7B" w:rsidRDefault="00511DEF" w:rsidP="002F5404">
      <w:pPr>
        <w:rPr>
          <w:noProof/>
          <w:sz w:val="24"/>
          <w:szCs w:val="24"/>
        </w:rPr>
      </w:pPr>
    </w:p>
    <w:p w14:paraId="3C9F2FAC" w14:textId="41F4A204" w:rsidR="00511DEF" w:rsidRPr="006E4F7B" w:rsidRDefault="00511DEF" w:rsidP="002F5404">
      <w:pPr>
        <w:rPr>
          <w:noProof/>
          <w:sz w:val="24"/>
          <w:szCs w:val="24"/>
        </w:rPr>
      </w:pPr>
    </w:p>
    <w:p w14:paraId="60F846B2" w14:textId="2FBD134D" w:rsidR="00511DEF" w:rsidRPr="006E4F7B" w:rsidRDefault="00511DEF" w:rsidP="002F5404">
      <w:pPr>
        <w:rPr>
          <w:noProof/>
          <w:sz w:val="24"/>
          <w:szCs w:val="24"/>
        </w:rPr>
      </w:pPr>
    </w:p>
    <w:p w14:paraId="039A3563" w14:textId="4DFEC439" w:rsidR="00511DEF" w:rsidRPr="006E4F7B" w:rsidRDefault="00511DEF" w:rsidP="002F5404">
      <w:pPr>
        <w:rPr>
          <w:noProof/>
          <w:sz w:val="24"/>
          <w:szCs w:val="24"/>
        </w:rPr>
      </w:pPr>
    </w:p>
    <w:p w14:paraId="41BA8D75" w14:textId="2CD197AC" w:rsidR="00511DEF" w:rsidRPr="006E4F7B" w:rsidRDefault="00511DEF" w:rsidP="002F5404">
      <w:pPr>
        <w:rPr>
          <w:noProof/>
          <w:sz w:val="24"/>
          <w:szCs w:val="24"/>
        </w:rPr>
      </w:pPr>
    </w:p>
    <w:p w14:paraId="7FB476F9" w14:textId="49453853" w:rsidR="00511DEF" w:rsidRPr="006E4F7B" w:rsidRDefault="00511DEF" w:rsidP="002F5404">
      <w:pPr>
        <w:rPr>
          <w:noProof/>
          <w:sz w:val="24"/>
          <w:szCs w:val="24"/>
        </w:rPr>
      </w:pPr>
    </w:p>
    <w:p w14:paraId="7F8EAA61" w14:textId="1F2B5077" w:rsidR="00511DEF" w:rsidRPr="006E4F7B" w:rsidRDefault="00511DEF" w:rsidP="002F5404">
      <w:pPr>
        <w:rPr>
          <w:noProof/>
          <w:sz w:val="24"/>
          <w:szCs w:val="24"/>
        </w:rPr>
      </w:pPr>
    </w:p>
    <w:p w14:paraId="5BBA9735" w14:textId="2047AC04" w:rsidR="00511DEF" w:rsidRPr="006E4F7B" w:rsidRDefault="00511DEF" w:rsidP="002F5404">
      <w:pPr>
        <w:rPr>
          <w:noProof/>
          <w:sz w:val="24"/>
          <w:szCs w:val="24"/>
        </w:rPr>
      </w:pPr>
    </w:p>
    <w:p w14:paraId="789ECE2C" w14:textId="7F585B14" w:rsidR="00511DEF" w:rsidRPr="006E4F7B" w:rsidRDefault="00511DEF" w:rsidP="002F5404">
      <w:pPr>
        <w:rPr>
          <w:noProof/>
          <w:sz w:val="24"/>
          <w:szCs w:val="24"/>
        </w:rPr>
      </w:pPr>
    </w:p>
    <w:p w14:paraId="7BAAFA16" w14:textId="69490684" w:rsidR="00511DEF" w:rsidRPr="006E4F7B" w:rsidRDefault="00511DEF" w:rsidP="002F5404">
      <w:pPr>
        <w:rPr>
          <w:noProof/>
          <w:sz w:val="24"/>
          <w:szCs w:val="24"/>
        </w:rPr>
      </w:pPr>
    </w:p>
    <w:p w14:paraId="318BDEC7" w14:textId="5DEE568D" w:rsidR="00511DEF" w:rsidRDefault="00511DEF" w:rsidP="002F5404">
      <w:pPr>
        <w:rPr>
          <w:noProof/>
        </w:rPr>
      </w:pPr>
    </w:p>
    <w:p w14:paraId="1B7B4C65" w14:textId="642E8B1E" w:rsidR="00511DEF" w:rsidRDefault="00511DEF" w:rsidP="002F5404">
      <w:pPr>
        <w:rPr>
          <w:noProof/>
        </w:rPr>
      </w:pPr>
    </w:p>
    <w:p w14:paraId="689BE23A" w14:textId="3F42AD3A" w:rsidR="00511DEF" w:rsidRDefault="00511DEF" w:rsidP="002F5404">
      <w:pPr>
        <w:rPr>
          <w:noProof/>
        </w:rPr>
      </w:pPr>
    </w:p>
    <w:p w14:paraId="7BFC61F5" w14:textId="1C46F6AE" w:rsidR="00511DEF" w:rsidRDefault="00511DEF" w:rsidP="002F5404">
      <w:pPr>
        <w:rPr>
          <w:noProof/>
        </w:rPr>
      </w:pPr>
    </w:p>
    <w:p w14:paraId="697242A8" w14:textId="5F7411E1" w:rsidR="00511DEF" w:rsidRDefault="00511DEF" w:rsidP="002F5404">
      <w:pPr>
        <w:rPr>
          <w:noProof/>
        </w:rPr>
      </w:pPr>
    </w:p>
    <w:p w14:paraId="02DEBF55" w14:textId="365EC425" w:rsidR="00511DEF" w:rsidRDefault="00511DEF" w:rsidP="002F5404">
      <w:pPr>
        <w:rPr>
          <w:noProof/>
        </w:rPr>
      </w:pPr>
    </w:p>
    <w:p w14:paraId="6C9795FC" w14:textId="0E61CD86" w:rsidR="00511DEF" w:rsidRDefault="00511DEF" w:rsidP="002F5404">
      <w:pPr>
        <w:rPr>
          <w:noProof/>
        </w:rPr>
      </w:pPr>
    </w:p>
    <w:p w14:paraId="59165396" w14:textId="48918D64" w:rsidR="00511DEF" w:rsidRDefault="00511DEF" w:rsidP="002F5404">
      <w:pPr>
        <w:rPr>
          <w:noProof/>
        </w:rPr>
      </w:pPr>
    </w:p>
    <w:p w14:paraId="700D1756" w14:textId="77777777" w:rsidR="007201A7" w:rsidRPr="00A340F2" w:rsidRDefault="007201A7" w:rsidP="00A36725"/>
    <w:sectPr w:rsidR="007201A7" w:rsidRPr="00A340F2" w:rsidSect="00FC524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8AC63" w14:textId="77777777" w:rsidR="00487107" w:rsidRDefault="00487107">
      <w:pPr>
        <w:spacing w:line="240" w:lineRule="auto"/>
      </w:pPr>
      <w:r>
        <w:separator/>
      </w:r>
    </w:p>
    <w:p w14:paraId="24B9F003" w14:textId="77777777" w:rsidR="00487107" w:rsidRDefault="00487107"/>
  </w:endnote>
  <w:endnote w:type="continuationSeparator" w:id="0">
    <w:p w14:paraId="138C09DF" w14:textId="77777777" w:rsidR="00487107" w:rsidRDefault="00487107">
      <w:pPr>
        <w:spacing w:line="240" w:lineRule="auto"/>
      </w:pPr>
      <w:r>
        <w:continuationSeparator/>
      </w:r>
    </w:p>
    <w:p w14:paraId="7E637D1C" w14:textId="77777777" w:rsidR="00487107" w:rsidRDefault="004871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32914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196FCB0" w14:textId="73025445" w:rsidR="00FC524C" w:rsidRDefault="00FC52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627830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57591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5603A6A" w14:textId="4F5ABD2D" w:rsidR="00FC524C" w:rsidRDefault="00FC524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3E88539" w14:textId="4832A51F" w:rsidR="00A36725" w:rsidRDefault="00A36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7B4BF" w14:textId="77777777" w:rsidR="00487107" w:rsidRDefault="00487107">
      <w:pPr>
        <w:spacing w:line="240" w:lineRule="auto"/>
      </w:pPr>
      <w:r>
        <w:separator/>
      </w:r>
    </w:p>
    <w:p w14:paraId="110DF31C" w14:textId="77777777" w:rsidR="00487107" w:rsidRDefault="00487107"/>
  </w:footnote>
  <w:footnote w:type="continuationSeparator" w:id="0">
    <w:p w14:paraId="6EA1D97C" w14:textId="77777777" w:rsidR="00487107" w:rsidRDefault="00487107">
      <w:pPr>
        <w:spacing w:line="240" w:lineRule="auto"/>
      </w:pPr>
      <w:r>
        <w:continuationSeparator/>
      </w:r>
    </w:p>
    <w:p w14:paraId="522158F1" w14:textId="77777777" w:rsidR="00487107" w:rsidRDefault="004871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3DBD" w14:textId="77777777" w:rsidR="007201A7" w:rsidRDefault="007201A7"/>
  <w:p w14:paraId="1F0B6D8E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E0179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D4774F" wp14:editId="02F1E5B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E684C7B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D4774F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dbdbdb [1302]" stroked="f" strokeweight="2pt">
              <v:fill color2="#5b9bd5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7E684C7B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35C06"/>
    <w:multiLevelType w:val="hybridMultilevel"/>
    <w:tmpl w:val="306E3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F0692B"/>
    <w:multiLevelType w:val="hybridMultilevel"/>
    <w:tmpl w:val="6C90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82526F"/>
    <w:multiLevelType w:val="multilevel"/>
    <w:tmpl w:val="7136913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E892B5E"/>
    <w:multiLevelType w:val="multilevel"/>
    <w:tmpl w:val="4D6466B8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1F193877"/>
    <w:multiLevelType w:val="hybridMultilevel"/>
    <w:tmpl w:val="961AF196"/>
    <w:lvl w:ilvl="0" w:tplc="3D787F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90525"/>
    <w:multiLevelType w:val="hybridMultilevel"/>
    <w:tmpl w:val="2B1651B0"/>
    <w:lvl w:ilvl="0" w:tplc="0246B40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82621D"/>
    <w:multiLevelType w:val="hybridMultilevel"/>
    <w:tmpl w:val="582E6508"/>
    <w:lvl w:ilvl="0" w:tplc="0246B40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B00394"/>
    <w:multiLevelType w:val="hybridMultilevel"/>
    <w:tmpl w:val="AC782152"/>
    <w:lvl w:ilvl="0" w:tplc="0246B40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DB5623"/>
    <w:multiLevelType w:val="hybridMultilevel"/>
    <w:tmpl w:val="8C008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B1C06"/>
    <w:multiLevelType w:val="multilevel"/>
    <w:tmpl w:val="A446C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DE8470C"/>
    <w:multiLevelType w:val="hybridMultilevel"/>
    <w:tmpl w:val="3474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C214AE"/>
    <w:multiLevelType w:val="multilevel"/>
    <w:tmpl w:val="2C4C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46B1D"/>
    <w:multiLevelType w:val="hybridMultilevel"/>
    <w:tmpl w:val="145EB5B8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6A0C13E8"/>
    <w:multiLevelType w:val="hybridMultilevel"/>
    <w:tmpl w:val="D9F8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06B6E"/>
    <w:multiLevelType w:val="multilevel"/>
    <w:tmpl w:val="51E416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721D56"/>
    <w:multiLevelType w:val="hybridMultilevel"/>
    <w:tmpl w:val="50CC114E"/>
    <w:lvl w:ilvl="0" w:tplc="0246B402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429357">
    <w:abstractNumId w:val="9"/>
  </w:num>
  <w:num w:numId="2" w16cid:durableId="596601277">
    <w:abstractNumId w:val="7"/>
  </w:num>
  <w:num w:numId="3" w16cid:durableId="2101440023">
    <w:abstractNumId w:val="6"/>
  </w:num>
  <w:num w:numId="4" w16cid:durableId="1545673135">
    <w:abstractNumId w:val="5"/>
  </w:num>
  <w:num w:numId="5" w16cid:durableId="1253011599">
    <w:abstractNumId w:val="4"/>
  </w:num>
  <w:num w:numId="6" w16cid:durableId="876551305">
    <w:abstractNumId w:val="8"/>
  </w:num>
  <w:num w:numId="7" w16cid:durableId="1910652719">
    <w:abstractNumId w:val="3"/>
  </w:num>
  <w:num w:numId="8" w16cid:durableId="1469208233">
    <w:abstractNumId w:val="2"/>
  </w:num>
  <w:num w:numId="9" w16cid:durableId="1770814867">
    <w:abstractNumId w:val="1"/>
  </w:num>
  <w:num w:numId="10" w16cid:durableId="1957642018">
    <w:abstractNumId w:val="0"/>
  </w:num>
  <w:num w:numId="11" w16cid:durableId="610012038">
    <w:abstractNumId w:val="12"/>
  </w:num>
  <w:num w:numId="12" w16cid:durableId="743068750">
    <w:abstractNumId w:val="19"/>
  </w:num>
  <w:num w:numId="13" w16cid:durableId="1275747393">
    <w:abstractNumId w:val="10"/>
  </w:num>
  <w:num w:numId="14" w16cid:durableId="1286813952">
    <w:abstractNumId w:val="23"/>
  </w:num>
  <w:num w:numId="15" w16cid:durableId="1304458962">
    <w:abstractNumId w:val="20"/>
  </w:num>
  <w:num w:numId="16" w16cid:durableId="326520004">
    <w:abstractNumId w:val="18"/>
  </w:num>
  <w:num w:numId="17" w16cid:durableId="316423226">
    <w:abstractNumId w:val="24"/>
  </w:num>
  <w:num w:numId="18" w16cid:durableId="681199784">
    <w:abstractNumId w:val="11"/>
  </w:num>
  <w:num w:numId="19" w16cid:durableId="272516934">
    <w:abstractNumId w:val="17"/>
  </w:num>
  <w:num w:numId="20" w16cid:durableId="238949296">
    <w:abstractNumId w:val="25"/>
  </w:num>
  <w:num w:numId="21" w16cid:durableId="2036415986">
    <w:abstractNumId w:val="14"/>
  </w:num>
  <w:num w:numId="22" w16cid:durableId="1684746619">
    <w:abstractNumId w:val="13"/>
  </w:num>
  <w:num w:numId="23" w16cid:durableId="1105030606">
    <w:abstractNumId w:val="16"/>
  </w:num>
  <w:num w:numId="24" w16cid:durableId="1999727253">
    <w:abstractNumId w:val="15"/>
  </w:num>
  <w:num w:numId="25" w16cid:durableId="2030905724">
    <w:abstractNumId w:val="21"/>
  </w:num>
  <w:num w:numId="26" w16cid:durableId="16806181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8A"/>
    <w:rsid w:val="0005442E"/>
    <w:rsid w:val="00054FE6"/>
    <w:rsid w:val="00064E3E"/>
    <w:rsid w:val="00077551"/>
    <w:rsid w:val="00082548"/>
    <w:rsid w:val="000A6E91"/>
    <w:rsid w:val="000D6CD9"/>
    <w:rsid w:val="000E7C40"/>
    <w:rsid w:val="00116364"/>
    <w:rsid w:val="001701D3"/>
    <w:rsid w:val="00175A9E"/>
    <w:rsid w:val="001817A4"/>
    <w:rsid w:val="001A035C"/>
    <w:rsid w:val="001D1771"/>
    <w:rsid w:val="001E205D"/>
    <w:rsid w:val="001E298C"/>
    <w:rsid w:val="001F7D8A"/>
    <w:rsid w:val="0020743A"/>
    <w:rsid w:val="0023185D"/>
    <w:rsid w:val="002400DD"/>
    <w:rsid w:val="002450DA"/>
    <w:rsid w:val="00255FE3"/>
    <w:rsid w:val="00263E3B"/>
    <w:rsid w:val="00264280"/>
    <w:rsid w:val="002A107B"/>
    <w:rsid w:val="002B06E9"/>
    <w:rsid w:val="002D4D53"/>
    <w:rsid w:val="002E7603"/>
    <w:rsid w:val="002F5404"/>
    <w:rsid w:val="00310A67"/>
    <w:rsid w:val="003148A6"/>
    <w:rsid w:val="00316D06"/>
    <w:rsid w:val="0038584D"/>
    <w:rsid w:val="003A1829"/>
    <w:rsid w:val="003B4AA9"/>
    <w:rsid w:val="003D23A0"/>
    <w:rsid w:val="00431C3D"/>
    <w:rsid w:val="00444CC8"/>
    <w:rsid w:val="004468B3"/>
    <w:rsid w:val="00446959"/>
    <w:rsid w:val="004858C9"/>
    <w:rsid w:val="004870D2"/>
    <w:rsid w:val="00487107"/>
    <w:rsid w:val="004953A0"/>
    <w:rsid w:val="004A10E9"/>
    <w:rsid w:val="004A2AA0"/>
    <w:rsid w:val="004E2995"/>
    <w:rsid w:val="00500F1A"/>
    <w:rsid w:val="00511DEF"/>
    <w:rsid w:val="00534C75"/>
    <w:rsid w:val="005963BE"/>
    <w:rsid w:val="005E394D"/>
    <w:rsid w:val="006002E4"/>
    <w:rsid w:val="006106BB"/>
    <w:rsid w:val="006526C2"/>
    <w:rsid w:val="00662DFA"/>
    <w:rsid w:val="0067691B"/>
    <w:rsid w:val="006B124A"/>
    <w:rsid w:val="006B4542"/>
    <w:rsid w:val="006E4F7B"/>
    <w:rsid w:val="006F038A"/>
    <w:rsid w:val="007201A7"/>
    <w:rsid w:val="00742213"/>
    <w:rsid w:val="007643EB"/>
    <w:rsid w:val="007B19AF"/>
    <w:rsid w:val="007B4FC5"/>
    <w:rsid w:val="007D5C26"/>
    <w:rsid w:val="007E0DF2"/>
    <w:rsid w:val="007E1D3F"/>
    <w:rsid w:val="007E6D85"/>
    <w:rsid w:val="00823934"/>
    <w:rsid w:val="00865DB9"/>
    <w:rsid w:val="0087729C"/>
    <w:rsid w:val="0089202B"/>
    <w:rsid w:val="008B5297"/>
    <w:rsid w:val="008D65BD"/>
    <w:rsid w:val="009112EB"/>
    <w:rsid w:val="009415D1"/>
    <w:rsid w:val="00947F34"/>
    <w:rsid w:val="00992AB5"/>
    <w:rsid w:val="009A4EF3"/>
    <w:rsid w:val="009D3F3C"/>
    <w:rsid w:val="009F27EE"/>
    <w:rsid w:val="00A01EE3"/>
    <w:rsid w:val="00A14B14"/>
    <w:rsid w:val="00A340F2"/>
    <w:rsid w:val="00A36725"/>
    <w:rsid w:val="00A6044D"/>
    <w:rsid w:val="00A943D2"/>
    <w:rsid w:val="00AC6557"/>
    <w:rsid w:val="00AD384C"/>
    <w:rsid w:val="00AD5037"/>
    <w:rsid w:val="00B01BD5"/>
    <w:rsid w:val="00B248AB"/>
    <w:rsid w:val="00B5368F"/>
    <w:rsid w:val="00B60F6C"/>
    <w:rsid w:val="00B65639"/>
    <w:rsid w:val="00B66C63"/>
    <w:rsid w:val="00B727BE"/>
    <w:rsid w:val="00BE42B6"/>
    <w:rsid w:val="00C201DB"/>
    <w:rsid w:val="00C22EBC"/>
    <w:rsid w:val="00C27ED0"/>
    <w:rsid w:val="00C64420"/>
    <w:rsid w:val="00C779AB"/>
    <w:rsid w:val="00CC4C42"/>
    <w:rsid w:val="00CD32AB"/>
    <w:rsid w:val="00CE3710"/>
    <w:rsid w:val="00CF2287"/>
    <w:rsid w:val="00D33124"/>
    <w:rsid w:val="00D6576A"/>
    <w:rsid w:val="00D73210"/>
    <w:rsid w:val="00D82E9E"/>
    <w:rsid w:val="00D87C6F"/>
    <w:rsid w:val="00DC306D"/>
    <w:rsid w:val="00DF7758"/>
    <w:rsid w:val="00E41C32"/>
    <w:rsid w:val="00E45A6A"/>
    <w:rsid w:val="00EB63A0"/>
    <w:rsid w:val="00EC16CD"/>
    <w:rsid w:val="00EC43B1"/>
    <w:rsid w:val="00EC7D09"/>
    <w:rsid w:val="00ED4EAC"/>
    <w:rsid w:val="00EF2732"/>
    <w:rsid w:val="00F377A0"/>
    <w:rsid w:val="00F65B05"/>
    <w:rsid w:val="00F734C2"/>
    <w:rsid w:val="00FC524C"/>
    <w:rsid w:val="00FD5884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E165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EBC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25252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525252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1F3864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525252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DBDBDB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525252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64E3E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7B7B7B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7B7B7B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1F3864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1F3864" w:themeColor="accent1" w:themeShade="80"/>
        <w:bottom w:val="single" w:sz="4" w:space="10" w:color="1F3864" w:themeColor="accent1" w:themeShade="80"/>
      </w:pBdr>
      <w:spacing w:before="360" w:after="360"/>
      <w:ind w:left="864" w:right="864"/>
      <w:jc w:val="center"/>
    </w:pPr>
    <w:rPr>
      <w:i/>
      <w:iCs/>
      <w:color w:val="1F3864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1F3864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1F3864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1F3864" w:themeColor="accent1" w:themeShade="80"/>
        <w:left w:val="single" w:sz="2" w:space="10" w:color="1F3864" w:themeColor="accent1" w:themeShade="80"/>
        <w:bottom w:val="single" w:sz="2" w:space="10" w:color="1F3864" w:themeColor="accent1" w:themeShade="80"/>
        <w:right w:val="single" w:sz="2" w:space="10" w:color="1F3864" w:themeColor="accent1" w:themeShade="80"/>
      </w:pBdr>
      <w:ind w:left="1152" w:right="1152"/>
    </w:pPr>
    <w:rPr>
      <w:i/>
      <w:iCs/>
      <w:color w:val="1F386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3B3838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7B4FC5"/>
    <w:rPr>
      <w:color w:val="385623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styleId="Emphasis">
    <w:name w:val="Emphasis"/>
    <w:basedOn w:val="DefaultParagraphFont"/>
    <w:qFormat/>
    <w:rsid w:val="001F7D8A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8D65BD"/>
    <w:pPr>
      <w:ind w:left="720"/>
      <w:contextualSpacing/>
    </w:pPr>
  </w:style>
  <w:style w:type="character" w:customStyle="1" w:styleId="qu">
    <w:name w:val="qu"/>
    <w:basedOn w:val="DefaultParagraphFont"/>
    <w:rsid w:val="00F377A0"/>
  </w:style>
  <w:style w:type="character" w:customStyle="1" w:styleId="gd">
    <w:name w:val="gd"/>
    <w:basedOn w:val="DefaultParagraphFont"/>
    <w:rsid w:val="00F377A0"/>
  </w:style>
  <w:style w:type="character" w:customStyle="1" w:styleId="go">
    <w:name w:val="go"/>
    <w:basedOn w:val="DefaultParagraphFont"/>
    <w:rsid w:val="00F377A0"/>
  </w:style>
  <w:style w:type="character" w:customStyle="1" w:styleId="g3">
    <w:name w:val="g3"/>
    <w:basedOn w:val="DefaultParagraphFont"/>
    <w:rsid w:val="00F377A0"/>
  </w:style>
  <w:style w:type="character" w:customStyle="1" w:styleId="g2">
    <w:name w:val="g2"/>
    <w:basedOn w:val="DefaultParagraphFont"/>
    <w:rsid w:val="00F377A0"/>
  </w:style>
  <w:style w:type="paragraph" w:styleId="TOC1">
    <w:name w:val="toc 1"/>
    <w:basedOn w:val="Normal"/>
    <w:next w:val="Normal"/>
    <w:autoRedefine/>
    <w:semiHidden/>
    <w:rsid w:val="00B60F6C"/>
    <w:p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rsid w:val="0005442E"/>
    <w:pPr>
      <w:tabs>
        <w:tab w:val="right" w:leader="dot" w:pos="9345"/>
      </w:tabs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TOC3">
    <w:name w:val="toc 3"/>
    <w:basedOn w:val="Normal"/>
    <w:next w:val="Normal"/>
    <w:autoRedefine/>
    <w:uiPriority w:val="39"/>
    <w:rsid w:val="00B60F6C"/>
    <w:pPr>
      <w:spacing w:line="240" w:lineRule="auto"/>
      <w:ind w:left="480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C22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32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9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5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9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1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525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76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0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4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6078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sar.com.sa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6650\AppData\Local\Microsoft\Office\16.0\DTS\en-US%7b0613B5E4-EFD4-4B47-A32F-300842EF46AE%7d\%7b72E103AA-B81B-45CD-9D77-0C5AC0EBC5B8%7dtf16402400_win32.dotx" TargetMode="External"/></Relationships>
</file>

<file path=word/theme/theme1.xml><?xml version="1.0" encoding="utf-8"?>
<a:theme xmlns:a="http://schemas.openxmlformats.org/drawingml/2006/main" name="Green Gradient">
  <a:themeElements>
    <a:clrScheme name="Custom 2">
      <a:dk1>
        <a:sysClr val="windowText" lastClr="000000"/>
      </a:dk1>
      <a:lt1>
        <a:sysClr val="window" lastClr="FFFFFF"/>
      </a:lt1>
      <a:dk2>
        <a:srgbClr val="06728B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مستند" ma:contentTypeID="0x010100498025827A0428408F098FDAAACAF1CF" ma:contentTypeVersion="7" ma:contentTypeDescription="إنشاء مستند جديد." ma:contentTypeScope="" ma:versionID="8bf920dc173f61d476be657b0875555c">
  <xsd:schema xmlns:xsd="http://www.w3.org/2001/XMLSchema" xmlns:xs="http://www.w3.org/2001/XMLSchema" xmlns:p="http://schemas.microsoft.com/office/2006/metadata/properties" xmlns:ns3="0db33a60-da09-4ab7-989b-963e0674ef3f" xmlns:ns4="54974e91-2965-4ab2-8552-e2730c60b578" targetNamespace="http://schemas.microsoft.com/office/2006/metadata/properties" ma:root="true" ma:fieldsID="5442467e609cdfafb265bb0418c39656" ns3:_="" ns4:_="">
    <xsd:import namespace="0db33a60-da09-4ab7-989b-963e0674ef3f"/>
    <xsd:import namespace="54974e91-2965-4ab2-8552-e2730c60b5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33a60-da09-4ab7-989b-963e0674ef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974e91-2965-4ab2-8552-e2730c60b5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تمت مشاركته مع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مشتركة مع تفاصيل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تجزئة تلميح المشاركة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نوع المحتوى"/>
        <xsd:element ref="dc:title" minOccurs="0" maxOccurs="1" ma:index="4" ma:displayName="ال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0db33a60-da09-4ab7-989b-963e0674ef3f" xsi:nil="true"/>
  </documentManagement>
</p:properties>
</file>

<file path=customXml/itemProps1.xml><?xml version="1.0" encoding="utf-8"?>
<ds:datastoreItem xmlns:ds="http://schemas.openxmlformats.org/officeDocument/2006/customXml" ds:itemID="{30BF046D-CFF4-41BC-8866-91C97202EC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33a60-da09-4ab7-989b-963e0674ef3f"/>
    <ds:schemaRef ds:uri="54974e91-2965-4ab2-8552-e2730c60b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0db33a60-da09-4ab7-989b-963e0674ef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{72E103AA-B81B-45CD-9D77-0C5AC0EBC5B8}tf16402400_win32</Template>
  <TotalTime>0</TotalTime>
  <Pages>1</Pages>
  <Words>1226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2022-10-31T19:23:00Z</dcterms:created>
  <dcterms:modified xsi:type="dcterms:W3CDTF">2022-11-01T20:41:00Z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0x010100498025827A0428408F098FDAAACAF1CF</vt:lpwstr>
  </property>
</Properties>
</file>